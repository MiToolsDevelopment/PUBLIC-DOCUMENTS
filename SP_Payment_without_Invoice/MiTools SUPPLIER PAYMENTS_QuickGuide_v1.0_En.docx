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86C" w:rsidRPr="007A02E1" w:rsidRDefault="00A3486C" w:rsidP="00A3486C">
      <w:pPr>
        <w:jc w:val="center"/>
        <w:rPr>
          <w:rFonts w:cs="Arial"/>
        </w:rPr>
      </w:pPr>
    </w:p>
    <w:p w:rsidR="00A3486C" w:rsidRPr="007A02E1" w:rsidRDefault="00A3486C" w:rsidP="00A3486C">
      <w:pPr>
        <w:jc w:val="center"/>
        <w:rPr>
          <w:rFonts w:cs="Arial"/>
        </w:rPr>
      </w:pPr>
    </w:p>
    <w:p w:rsidR="00A3486C" w:rsidRPr="007A02E1" w:rsidRDefault="00A3486C" w:rsidP="00A3486C">
      <w:pPr>
        <w:jc w:val="center"/>
        <w:rPr>
          <w:rFonts w:cs="Arial"/>
        </w:rPr>
      </w:pPr>
    </w:p>
    <w:p w:rsidR="001909B3" w:rsidRPr="007A02E1" w:rsidRDefault="00273194" w:rsidP="001909B3">
      <w:pPr>
        <w:jc w:val="center"/>
        <w:rPr>
          <w:rFonts w:cs="Arial"/>
        </w:rPr>
      </w:pPr>
      <w:r w:rsidRPr="007A02E1">
        <w:rPr>
          <w:rFonts w:cs="Arial"/>
          <w:noProof/>
        </w:rPr>
        <w:drawing>
          <wp:inline distT="0" distB="0" distL="0" distR="0">
            <wp:extent cx="1866900" cy="723900"/>
            <wp:effectExtent l="0" t="0" r="0" b="0"/>
            <wp:docPr id="8" name="Imagen 1" descr="eptisa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ptisa colo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09B3">
        <w:rPr>
          <w:rFonts w:cs="Arial"/>
        </w:rPr>
        <w:tab/>
      </w:r>
      <w:r w:rsidR="001909B3">
        <w:rPr>
          <w:rFonts w:cs="Arial"/>
        </w:rPr>
        <w:tab/>
      </w:r>
      <w:r>
        <w:rPr>
          <w:noProof/>
        </w:rPr>
        <w:drawing>
          <wp:inline distT="0" distB="0" distL="0" distR="0">
            <wp:extent cx="2152650" cy="5429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86C" w:rsidRPr="007A02E1" w:rsidRDefault="00A3486C" w:rsidP="00A3486C">
      <w:pPr>
        <w:jc w:val="center"/>
        <w:rPr>
          <w:rFonts w:cs="Arial"/>
        </w:rPr>
      </w:pPr>
    </w:p>
    <w:p w:rsidR="00A3486C" w:rsidRPr="007A02E1" w:rsidRDefault="00A3486C" w:rsidP="00A3486C">
      <w:pPr>
        <w:jc w:val="center"/>
        <w:rPr>
          <w:rFonts w:cs="Arial"/>
        </w:rPr>
      </w:pPr>
    </w:p>
    <w:p w:rsidR="00A3486C" w:rsidRPr="007A02E1" w:rsidRDefault="00A3486C" w:rsidP="00A3486C">
      <w:pPr>
        <w:jc w:val="center"/>
        <w:rPr>
          <w:rFonts w:cs="Arial"/>
        </w:rPr>
      </w:pPr>
    </w:p>
    <w:p w:rsidR="00A3486C" w:rsidRPr="007A02E1" w:rsidRDefault="00A3486C" w:rsidP="00A3486C">
      <w:pPr>
        <w:jc w:val="center"/>
        <w:rPr>
          <w:rFonts w:cs="Arial"/>
        </w:rPr>
      </w:pPr>
    </w:p>
    <w:p w:rsidR="00A3486C" w:rsidRPr="007A02E1" w:rsidRDefault="00A3486C" w:rsidP="00A3486C">
      <w:pPr>
        <w:jc w:val="center"/>
        <w:rPr>
          <w:rFonts w:cs="Arial"/>
        </w:rPr>
      </w:pPr>
    </w:p>
    <w:p w:rsidR="00A3486C" w:rsidRPr="00D856AD" w:rsidRDefault="00DD1733" w:rsidP="00E66105">
      <w:pPr>
        <w:pStyle w:val="Ttulo10"/>
        <w:rPr>
          <w:u w:val="single"/>
        </w:rPr>
      </w:pPr>
      <w:r w:rsidRPr="00D856AD">
        <w:t>SUPPLIER PAYMEN</w:t>
      </w:r>
      <w:r w:rsidR="009E1073" w:rsidRPr="00D856AD">
        <w:t xml:space="preserve">T W/O INVOICE </w:t>
      </w:r>
    </w:p>
    <w:p w:rsidR="00A3486C" w:rsidRPr="00D856AD" w:rsidRDefault="00A3486C" w:rsidP="0075467D"/>
    <w:p w:rsidR="00A3486C" w:rsidRPr="007A02E1" w:rsidRDefault="00A3486C" w:rsidP="002B6CD5">
      <w:pPr>
        <w:jc w:val="center"/>
        <w:rPr>
          <w:rFonts w:cs="Arial"/>
          <w:b/>
          <w:bCs/>
          <w:color w:val="FF6600"/>
          <w:sz w:val="40"/>
          <w:szCs w:val="40"/>
        </w:rPr>
      </w:pPr>
      <w:bookmarkStart w:id="0" w:name="_Toc288206223"/>
      <w:r w:rsidRPr="007A02E1">
        <w:rPr>
          <w:rFonts w:cs="Arial"/>
          <w:b/>
          <w:bCs/>
          <w:color w:val="FF6600"/>
          <w:sz w:val="40"/>
          <w:szCs w:val="40"/>
        </w:rPr>
        <w:t>EPTISA SERVICIOS DE INGENIERÍA S.L</w:t>
      </w:r>
      <w:bookmarkEnd w:id="0"/>
    </w:p>
    <w:p w:rsidR="00F8170E" w:rsidRDefault="00F8170E" w:rsidP="00F8170E">
      <w:pPr>
        <w:pStyle w:val="Textonotapie"/>
        <w:jc w:val="center"/>
        <w:rPr>
          <w:rFonts w:cs="Arial"/>
          <w:b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INFO  Keywords  \* MERGEFORMAT </w:instrText>
      </w:r>
      <w:r>
        <w:rPr>
          <w:rFonts w:cs="Arial"/>
          <w:b/>
        </w:rPr>
        <w:fldChar w:fldCharType="separate"/>
      </w:r>
      <w:r w:rsidR="009145A1">
        <w:rPr>
          <w:rFonts w:cs="Arial"/>
          <w:b/>
        </w:rPr>
        <w:t>PMO</w:t>
      </w:r>
      <w:r>
        <w:rPr>
          <w:rFonts w:cs="Arial"/>
          <w:b/>
        </w:rPr>
        <w:fldChar w:fldCharType="end"/>
      </w:r>
    </w:p>
    <w:p w:rsidR="0013681D" w:rsidRPr="0075467D" w:rsidRDefault="0013681D" w:rsidP="0013681D">
      <w:pPr>
        <w:tabs>
          <w:tab w:val="right" w:pos="9781"/>
        </w:tabs>
        <w:jc w:val="center"/>
        <w:rPr>
          <w:rFonts w:cs="Arial"/>
          <w:b/>
          <w:sz w:val="20"/>
          <w:szCs w:val="20"/>
        </w:rPr>
      </w:pPr>
    </w:p>
    <w:p w:rsidR="0013681D" w:rsidRDefault="0013681D" w:rsidP="0013681D">
      <w:pPr>
        <w:tabs>
          <w:tab w:val="right" w:pos="9781"/>
        </w:tabs>
        <w:jc w:val="center"/>
        <w:rPr>
          <w:rFonts w:cs="Arial"/>
          <w:b/>
          <w:sz w:val="20"/>
          <w:szCs w:val="20"/>
        </w:rPr>
      </w:pPr>
      <w:r w:rsidRPr="0075467D">
        <w:rPr>
          <w:rFonts w:cs="Arial"/>
          <w:sz w:val="20"/>
          <w:szCs w:val="20"/>
        </w:rPr>
        <w:t>Tipo de manual</w:t>
      </w:r>
      <w:r>
        <w:rPr>
          <w:rFonts w:cs="Arial"/>
          <w:sz w:val="20"/>
          <w:szCs w:val="20"/>
        </w:rPr>
        <w:t xml:space="preserve"> / manual </w:t>
      </w:r>
      <w:proofErr w:type="spellStart"/>
      <w:r>
        <w:rPr>
          <w:rFonts w:cs="Arial"/>
          <w:sz w:val="20"/>
          <w:szCs w:val="20"/>
        </w:rPr>
        <w:t>type</w:t>
      </w:r>
      <w:proofErr w:type="spellEnd"/>
      <w:r w:rsidRPr="0075467D">
        <w:rPr>
          <w:rFonts w:cs="Arial"/>
          <w:b/>
          <w:sz w:val="20"/>
          <w:szCs w:val="20"/>
        </w:rPr>
        <w:t xml:space="preserve">: </w:t>
      </w:r>
      <w:r>
        <w:rPr>
          <w:rFonts w:cs="Arial"/>
          <w:b/>
          <w:sz w:val="20"/>
          <w:szCs w:val="20"/>
        </w:rPr>
        <w:fldChar w:fldCharType="begin"/>
      </w:r>
      <w:r>
        <w:rPr>
          <w:rFonts w:cs="Arial"/>
          <w:b/>
          <w:sz w:val="20"/>
          <w:szCs w:val="20"/>
        </w:rPr>
        <w:instrText xml:space="preserve"> SUBJECT  \* FirstCap  \* MERGEFORMAT </w:instrText>
      </w:r>
      <w:r>
        <w:rPr>
          <w:rFonts w:cs="Arial"/>
          <w:b/>
          <w:sz w:val="20"/>
          <w:szCs w:val="20"/>
        </w:rPr>
        <w:fldChar w:fldCharType="separate"/>
      </w:r>
      <w:r w:rsidR="009145A1">
        <w:rPr>
          <w:rFonts w:cs="Arial"/>
          <w:b/>
          <w:sz w:val="20"/>
          <w:szCs w:val="20"/>
        </w:rPr>
        <w:t xml:space="preserve">Quick </w:t>
      </w:r>
      <w:proofErr w:type="spellStart"/>
      <w:r w:rsidR="009145A1">
        <w:rPr>
          <w:rFonts w:cs="Arial"/>
          <w:b/>
          <w:sz w:val="20"/>
          <w:szCs w:val="20"/>
        </w:rPr>
        <w:t>Guide</w:t>
      </w:r>
      <w:proofErr w:type="spellEnd"/>
      <w:r>
        <w:rPr>
          <w:rFonts w:cs="Arial"/>
          <w:b/>
          <w:sz w:val="20"/>
          <w:szCs w:val="20"/>
        </w:rPr>
        <w:fldChar w:fldCharType="end"/>
      </w:r>
    </w:p>
    <w:p w:rsidR="00A7040D" w:rsidRDefault="00A7040D" w:rsidP="0013681D">
      <w:pPr>
        <w:tabs>
          <w:tab w:val="right" w:pos="9781"/>
        </w:tabs>
        <w:jc w:val="center"/>
        <w:rPr>
          <w:rFonts w:cs="Arial"/>
          <w:b/>
          <w:sz w:val="20"/>
          <w:szCs w:val="20"/>
        </w:rPr>
      </w:pPr>
    </w:p>
    <w:p w:rsidR="00A7040D" w:rsidRPr="0075467D" w:rsidRDefault="00A7040D" w:rsidP="0013681D">
      <w:pPr>
        <w:tabs>
          <w:tab w:val="right" w:pos="9781"/>
        </w:tabs>
        <w:jc w:val="center"/>
        <w:rPr>
          <w:rFonts w:cs="Arial"/>
          <w:b/>
          <w:sz w:val="20"/>
          <w:szCs w:val="20"/>
        </w:rPr>
      </w:pPr>
    </w:p>
    <w:p w:rsidR="00A3486C" w:rsidRDefault="00A3486C" w:rsidP="00A3486C"/>
    <w:tbl>
      <w:tblPr>
        <w:tblpPr w:leftFromText="141" w:rightFromText="141" w:vertAnchor="text" w:horzAnchor="margin" w:tblpY="-6"/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0"/>
        <w:gridCol w:w="5580"/>
        <w:gridCol w:w="1730"/>
      </w:tblGrid>
      <w:tr w:rsidR="00A7040D" w:rsidRPr="00EE563C" w:rsidTr="00A7040D">
        <w:trPr>
          <w:cantSplit/>
          <w:trHeight w:val="340"/>
        </w:trPr>
        <w:tc>
          <w:tcPr>
            <w:tcW w:w="6910" w:type="dxa"/>
            <w:gridSpan w:val="2"/>
            <w:shd w:val="clear" w:color="auto" w:fill="auto"/>
            <w:vAlign w:val="center"/>
          </w:tcPr>
          <w:p w:rsidR="00A7040D" w:rsidRPr="006809E0" w:rsidRDefault="00A7040D" w:rsidP="00A7040D"/>
        </w:tc>
        <w:tc>
          <w:tcPr>
            <w:tcW w:w="1730" w:type="dxa"/>
            <w:vAlign w:val="center"/>
          </w:tcPr>
          <w:p w:rsidR="00A7040D" w:rsidRPr="00EE563C" w:rsidRDefault="00A7040D" w:rsidP="00A7040D">
            <w:pPr>
              <w:tabs>
                <w:tab w:val="left" w:pos="2977"/>
                <w:tab w:val="left" w:pos="7797"/>
                <w:tab w:val="left" w:pos="9639"/>
              </w:tabs>
              <w:jc w:val="center"/>
              <w:rPr>
                <w:rFonts w:cs="Arial"/>
                <w:caps/>
                <w:sz w:val="20"/>
                <w:szCs w:val="20"/>
              </w:rPr>
            </w:pPr>
            <w:proofErr w:type="spellStart"/>
            <w:r w:rsidRPr="00FA6F79">
              <w:rPr>
                <w:rFonts w:cs="Arial"/>
                <w:b/>
                <w:sz w:val="20"/>
                <w:szCs w:val="20"/>
              </w:rPr>
              <w:t>Versi</w:t>
            </w:r>
            <w:r>
              <w:rPr>
                <w:rFonts w:cs="Arial"/>
                <w:b/>
                <w:sz w:val="20"/>
                <w:szCs w:val="20"/>
              </w:rPr>
              <w:t>o</w:t>
            </w:r>
            <w:r w:rsidRPr="00FA6F79">
              <w:rPr>
                <w:rFonts w:cs="Arial"/>
                <w:b/>
                <w:sz w:val="20"/>
                <w:szCs w:val="20"/>
              </w:rPr>
              <w:t>n</w:t>
            </w:r>
            <w:proofErr w:type="spellEnd"/>
            <w:r w:rsidRPr="00FA6F79">
              <w:rPr>
                <w:rFonts w:cs="Arial"/>
                <w:b/>
                <w:sz w:val="20"/>
                <w:szCs w:val="20"/>
              </w:rPr>
              <w:t>:</w:t>
            </w:r>
            <w:r>
              <w:rPr>
                <w:rFonts w:cs="Arial"/>
                <w:sz w:val="20"/>
                <w:szCs w:val="20"/>
              </w:rPr>
              <w:t xml:space="preserve"> 1</w:t>
            </w:r>
            <w:r w:rsidR="00DD1733">
              <w:rPr>
                <w:rFonts w:cs="Arial"/>
                <w:sz w:val="20"/>
                <w:szCs w:val="20"/>
              </w:rPr>
              <w:t>.0</w:t>
            </w:r>
          </w:p>
        </w:tc>
      </w:tr>
      <w:tr w:rsidR="00A7040D" w:rsidRPr="00EE563C" w:rsidTr="00A7040D">
        <w:trPr>
          <w:cantSplit/>
          <w:trHeight w:val="338"/>
        </w:trPr>
        <w:tc>
          <w:tcPr>
            <w:tcW w:w="1330" w:type="dxa"/>
            <w:shd w:val="clear" w:color="auto" w:fill="auto"/>
            <w:vAlign w:val="center"/>
          </w:tcPr>
          <w:p w:rsidR="00A7040D" w:rsidRDefault="00A7040D" w:rsidP="00A7040D">
            <w:pPr>
              <w:tabs>
                <w:tab w:val="right" w:pos="9781"/>
              </w:tabs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5580" w:type="dxa"/>
            <w:shd w:val="clear" w:color="auto" w:fill="auto"/>
            <w:vAlign w:val="center"/>
          </w:tcPr>
          <w:p w:rsidR="00A7040D" w:rsidRDefault="00DD1733" w:rsidP="00A7040D">
            <w:pPr>
              <w:tabs>
                <w:tab w:val="left" w:pos="2977"/>
                <w:tab w:val="left" w:pos="7797"/>
                <w:tab w:val="left" w:pos="9639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Sergio Fernández</w:t>
            </w:r>
          </w:p>
        </w:tc>
        <w:tc>
          <w:tcPr>
            <w:tcW w:w="1730" w:type="dxa"/>
            <w:vAlign w:val="center"/>
          </w:tcPr>
          <w:p w:rsidR="00A7040D" w:rsidRDefault="008E52C2" w:rsidP="00113DB2">
            <w:pPr>
              <w:tabs>
                <w:tab w:val="left" w:pos="2977"/>
                <w:tab w:val="left" w:pos="7797"/>
                <w:tab w:val="left" w:pos="9639"/>
              </w:tabs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2024-06-24</w:t>
            </w:r>
          </w:p>
        </w:tc>
      </w:tr>
      <w:tr w:rsidR="00A7040D" w:rsidRPr="00EE563C" w:rsidTr="00A7040D">
        <w:trPr>
          <w:cantSplit/>
          <w:trHeight w:val="362"/>
        </w:trPr>
        <w:tc>
          <w:tcPr>
            <w:tcW w:w="1330" w:type="dxa"/>
            <w:shd w:val="clear" w:color="auto" w:fill="auto"/>
            <w:vAlign w:val="center"/>
          </w:tcPr>
          <w:p w:rsidR="00A7040D" w:rsidRDefault="00A7040D" w:rsidP="00A7040D">
            <w:pPr>
              <w:tabs>
                <w:tab w:val="left" w:pos="2977"/>
                <w:tab w:val="left" w:pos="7797"/>
                <w:tab w:val="left" w:pos="9639"/>
              </w:tabs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Review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580" w:type="dxa"/>
            <w:shd w:val="clear" w:color="auto" w:fill="auto"/>
            <w:vAlign w:val="center"/>
          </w:tcPr>
          <w:p w:rsidR="00A7040D" w:rsidRDefault="001166A7" w:rsidP="001166A7">
            <w:pPr>
              <w:tabs>
                <w:tab w:val="left" w:pos="2977"/>
                <w:tab w:val="left" w:pos="7797"/>
                <w:tab w:val="left" w:pos="9639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</w:t>
            </w:r>
            <w:r w:rsidR="00DD1733">
              <w:rPr>
                <w:rFonts w:cs="Arial"/>
                <w:sz w:val="20"/>
                <w:szCs w:val="20"/>
              </w:rPr>
              <w:t>ergio Fernández / Tom Ye</w:t>
            </w:r>
          </w:p>
        </w:tc>
        <w:tc>
          <w:tcPr>
            <w:tcW w:w="1730" w:type="dxa"/>
            <w:shd w:val="clear" w:color="auto" w:fill="auto"/>
            <w:vAlign w:val="center"/>
          </w:tcPr>
          <w:p w:rsidR="00A7040D" w:rsidRDefault="00113DB2" w:rsidP="001166A7">
            <w:pPr>
              <w:tabs>
                <w:tab w:val="left" w:pos="2977"/>
                <w:tab w:val="left" w:pos="7797"/>
                <w:tab w:val="left" w:pos="9639"/>
              </w:tabs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2024-</w:t>
            </w:r>
            <w:r w:rsidR="008E52C2">
              <w:rPr>
                <w:rFonts w:cs="Arial"/>
                <w:sz w:val="20"/>
                <w:szCs w:val="20"/>
              </w:rPr>
              <w:t>06-24</w:t>
            </w:r>
          </w:p>
        </w:tc>
      </w:tr>
      <w:tr w:rsidR="00A7040D" w:rsidRPr="00EE563C" w:rsidTr="00A7040D">
        <w:trPr>
          <w:cantSplit/>
          <w:trHeight w:val="344"/>
        </w:trPr>
        <w:tc>
          <w:tcPr>
            <w:tcW w:w="1330" w:type="dxa"/>
            <w:shd w:val="clear" w:color="auto" w:fill="auto"/>
            <w:vAlign w:val="center"/>
          </w:tcPr>
          <w:p w:rsidR="00A7040D" w:rsidRDefault="00A7040D" w:rsidP="00A7040D">
            <w:pPr>
              <w:tabs>
                <w:tab w:val="left" w:pos="2977"/>
                <w:tab w:val="left" w:pos="7797"/>
                <w:tab w:val="left" w:pos="9639"/>
              </w:tabs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Approval</w:t>
            </w:r>
            <w:proofErr w:type="spellEnd"/>
          </w:p>
        </w:tc>
        <w:tc>
          <w:tcPr>
            <w:tcW w:w="5580" w:type="dxa"/>
            <w:shd w:val="clear" w:color="auto" w:fill="auto"/>
            <w:vAlign w:val="center"/>
          </w:tcPr>
          <w:p w:rsidR="00A7040D" w:rsidRDefault="009145A1" w:rsidP="00A7040D">
            <w:pPr>
              <w:tabs>
                <w:tab w:val="left" w:pos="2977"/>
                <w:tab w:val="left" w:pos="7797"/>
                <w:tab w:val="left" w:pos="9639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Tom</w:t>
            </w:r>
            <w:r w:rsidR="001166A7">
              <w:rPr>
                <w:rFonts w:cs="Arial"/>
                <w:sz w:val="20"/>
                <w:szCs w:val="20"/>
              </w:rPr>
              <w:t xml:space="preserve"> Ye</w:t>
            </w:r>
          </w:p>
        </w:tc>
        <w:tc>
          <w:tcPr>
            <w:tcW w:w="1730" w:type="dxa"/>
            <w:shd w:val="clear" w:color="auto" w:fill="auto"/>
            <w:vAlign w:val="center"/>
          </w:tcPr>
          <w:p w:rsidR="00A7040D" w:rsidRDefault="008E52C2" w:rsidP="00A7040D">
            <w:pPr>
              <w:tabs>
                <w:tab w:val="left" w:pos="2977"/>
                <w:tab w:val="left" w:pos="7797"/>
                <w:tab w:val="left" w:pos="9639"/>
              </w:tabs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2024-06-24</w:t>
            </w:r>
            <w:bookmarkStart w:id="1" w:name="_GoBack"/>
            <w:bookmarkEnd w:id="1"/>
          </w:p>
        </w:tc>
      </w:tr>
      <w:tr w:rsidR="00A7040D" w:rsidRPr="00EE563C" w:rsidTr="00A7040D">
        <w:trPr>
          <w:cantSplit/>
          <w:trHeight w:val="269"/>
        </w:trPr>
        <w:tc>
          <w:tcPr>
            <w:tcW w:w="8640" w:type="dxa"/>
            <w:gridSpan w:val="3"/>
            <w:shd w:val="clear" w:color="auto" w:fill="auto"/>
          </w:tcPr>
          <w:p w:rsidR="00A7040D" w:rsidRPr="00EE563C" w:rsidRDefault="00A7040D" w:rsidP="00A7040D">
            <w:pPr>
              <w:tabs>
                <w:tab w:val="left" w:pos="2977"/>
                <w:tab w:val="left" w:pos="7797"/>
                <w:tab w:val="left" w:pos="9639"/>
              </w:tabs>
              <w:rPr>
                <w:rFonts w:cs="Arial"/>
                <w:sz w:val="20"/>
                <w:szCs w:val="20"/>
              </w:rPr>
            </w:pPr>
          </w:p>
        </w:tc>
      </w:tr>
    </w:tbl>
    <w:p w:rsidR="00A3486C" w:rsidRDefault="007E6BD9" w:rsidP="00A3486C">
      <w:r w:rsidRPr="007E6BD9">
        <w:rPr>
          <w:noProof/>
        </w:rPr>
        <w:t xml:space="preserve"> </w:t>
      </w:r>
    </w:p>
    <w:p w:rsidR="00A3486C" w:rsidRDefault="00A3486C" w:rsidP="00A3486C"/>
    <w:p w:rsidR="00BF72F3" w:rsidRDefault="00BF72F3" w:rsidP="00A3486C"/>
    <w:p w:rsidR="009145A1" w:rsidRDefault="009145A1" w:rsidP="00A3486C"/>
    <w:p w:rsidR="009145A1" w:rsidRDefault="009145A1" w:rsidP="00A3486C"/>
    <w:p w:rsidR="009145A1" w:rsidRDefault="009145A1" w:rsidP="00A3486C"/>
    <w:p w:rsidR="009145A1" w:rsidRDefault="009145A1" w:rsidP="00A3486C"/>
    <w:p w:rsidR="009145A1" w:rsidRDefault="009145A1" w:rsidP="00A3486C"/>
    <w:p w:rsidR="009145A1" w:rsidRDefault="009145A1" w:rsidP="00A3486C"/>
    <w:p w:rsidR="009145A1" w:rsidRDefault="009145A1" w:rsidP="00A3486C"/>
    <w:p w:rsidR="009145A1" w:rsidRDefault="009145A1">
      <w:pPr>
        <w:jc w:val="left"/>
      </w:pPr>
      <w:r>
        <w:br w:type="page"/>
      </w:r>
    </w:p>
    <w:p w:rsidR="009145A1" w:rsidRPr="00A3486C" w:rsidRDefault="009145A1" w:rsidP="00A3486C">
      <w:pPr>
        <w:sectPr w:rsidR="009145A1" w:rsidRPr="00A3486C" w:rsidSect="00A3486C"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40" w:code="9"/>
          <w:pgMar w:top="2268" w:right="1275" w:bottom="2835" w:left="1276" w:header="709" w:footer="709" w:gutter="0"/>
          <w:cols w:space="708"/>
          <w:titlePg/>
          <w:docGrid w:linePitch="360"/>
        </w:sectPr>
      </w:pPr>
    </w:p>
    <w:p w:rsidR="00CD3252" w:rsidRPr="008F1AF6" w:rsidRDefault="004C062B" w:rsidP="008F1AF6">
      <w:pPr>
        <w:pStyle w:val="ndice"/>
      </w:pPr>
      <w:bookmarkStart w:id="2" w:name="_Toc69808823"/>
      <w:bookmarkStart w:id="3" w:name="INDICE"/>
      <w:proofErr w:type="spellStart"/>
      <w:r>
        <w:lastRenderedPageBreak/>
        <w:t>Index</w:t>
      </w:r>
      <w:bookmarkEnd w:id="2"/>
      <w:proofErr w:type="spellEnd"/>
    </w:p>
    <w:bookmarkEnd w:id="3"/>
    <w:p w:rsidR="00DF5155" w:rsidRDefault="00A653EB">
      <w:pPr>
        <w:pStyle w:val="TDC1"/>
        <w:tabs>
          <w:tab w:val="left" w:pos="440"/>
          <w:tab w:val="right" w:leader="underscore" w:pos="934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 w:rsidRPr="00A5406D">
        <w:rPr>
          <w:b w:val="0"/>
          <w:i w:val="0"/>
          <w:iCs w:val="0"/>
        </w:rPr>
        <w:fldChar w:fldCharType="begin"/>
      </w:r>
      <w:r w:rsidRPr="00A5406D">
        <w:rPr>
          <w:b w:val="0"/>
          <w:i w:val="0"/>
          <w:iCs w:val="0"/>
        </w:rPr>
        <w:instrText xml:space="preserve"> TOC \o "1-3" \h \z \u </w:instrText>
      </w:r>
      <w:r w:rsidRPr="00A5406D">
        <w:rPr>
          <w:b w:val="0"/>
          <w:i w:val="0"/>
          <w:iCs w:val="0"/>
        </w:rPr>
        <w:fldChar w:fldCharType="separate"/>
      </w:r>
      <w:hyperlink w:anchor="_Toc170109263" w:history="1">
        <w:r w:rsidR="00DF5155" w:rsidRPr="00653F8C">
          <w:rPr>
            <w:rStyle w:val="Hipervnculo"/>
            <w:noProof/>
          </w:rPr>
          <w:t>1.</w:t>
        </w:r>
        <w:r w:rsidR="00DF5155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DF5155" w:rsidRPr="00653F8C">
          <w:rPr>
            <w:rStyle w:val="Hipervnculo"/>
            <w:noProof/>
          </w:rPr>
          <w:t>INTRODUCTION</w:t>
        </w:r>
        <w:r w:rsidR="00DF5155">
          <w:rPr>
            <w:noProof/>
            <w:webHidden/>
          </w:rPr>
          <w:tab/>
        </w:r>
        <w:r w:rsidR="00DF5155">
          <w:rPr>
            <w:noProof/>
            <w:webHidden/>
          </w:rPr>
          <w:fldChar w:fldCharType="begin"/>
        </w:r>
        <w:r w:rsidR="00DF5155">
          <w:rPr>
            <w:noProof/>
            <w:webHidden/>
          </w:rPr>
          <w:instrText xml:space="preserve"> PAGEREF _Toc170109263 \h </w:instrText>
        </w:r>
        <w:r w:rsidR="00DF5155">
          <w:rPr>
            <w:noProof/>
            <w:webHidden/>
          </w:rPr>
        </w:r>
        <w:r w:rsidR="00DF5155">
          <w:rPr>
            <w:noProof/>
            <w:webHidden/>
          </w:rPr>
          <w:fldChar w:fldCharType="separate"/>
        </w:r>
        <w:r w:rsidR="008E52C2">
          <w:rPr>
            <w:noProof/>
            <w:webHidden/>
          </w:rPr>
          <w:t>3</w:t>
        </w:r>
        <w:r w:rsidR="00DF5155">
          <w:rPr>
            <w:noProof/>
            <w:webHidden/>
          </w:rPr>
          <w:fldChar w:fldCharType="end"/>
        </w:r>
      </w:hyperlink>
    </w:p>
    <w:p w:rsidR="00DF5155" w:rsidRDefault="00DF5155">
      <w:pPr>
        <w:pStyle w:val="TDC1"/>
        <w:tabs>
          <w:tab w:val="left" w:pos="440"/>
          <w:tab w:val="right" w:leader="underscore" w:pos="934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170109264" w:history="1">
        <w:r w:rsidRPr="00653F8C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653F8C">
          <w:rPr>
            <w:rStyle w:val="Hipervnculo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_Toc170109264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2C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5155" w:rsidRDefault="00DF5155">
      <w:pPr>
        <w:pStyle w:val="TDC1"/>
        <w:tabs>
          <w:tab w:val="left" w:pos="440"/>
          <w:tab w:val="right" w:leader="underscore" w:pos="934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170109265" w:history="1">
        <w:r w:rsidRPr="00653F8C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653F8C">
          <w:rPr>
            <w:rStyle w:val="Hipervnculo"/>
            <w:noProof/>
          </w:rPr>
          <w:t>SUPPLIER PAYMENT W/O INVOICE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_Toc170109265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2C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5155" w:rsidRDefault="00DF5155">
      <w:pPr>
        <w:pStyle w:val="TDC2"/>
        <w:tabs>
          <w:tab w:val="right" w:leader="underscore" w:pos="9346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170109266" w:history="1">
        <w:r w:rsidRPr="00653F8C">
          <w:rPr>
            <w:rStyle w:val="Hipervnculo"/>
            <w:noProof/>
          </w:rPr>
          <w:t>3.1. Supplier Payment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_Toc170109266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2C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5155" w:rsidRDefault="00DF5155">
      <w:pPr>
        <w:pStyle w:val="TDC2"/>
        <w:tabs>
          <w:tab w:val="right" w:leader="underscore" w:pos="9346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170109267" w:history="1">
        <w:r w:rsidRPr="00653F8C">
          <w:rPr>
            <w:rStyle w:val="Hipervnculo"/>
            <w:noProof/>
            <w:lang w:val="en-US"/>
          </w:rPr>
          <w:t>3.2. Supplier Paymen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_Toc170109267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2C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5155" w:rsidRDefault="00DF5155">
      <w:pPr>
        <w:pStyle w:val="TDC3"/>
        <w:tabs>
          <w:tab w:val="right" w:leader="underscore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0109268" w:history="1">
        <w:r w:rsidRPr="00653F8C">
          <w:rPr>
            <w:rStyle w:val="Hipervnculo"/>
            <w:noProof/>
          </w:rPr>
          <w:t>3.2.1. Form Payment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_Toc170109268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2C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5155" w:rsidRDefault="00DF5155">
      <w:pPr>
        <w:pStyle w:val="TDC3"/>
        <w:tabs>
          <w:tab w:val="right" w:leader="underscore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0109269" w:history="1">
        <w:r w:rsidRPr="00653F8C">
          <w:rPr>
            <w:rStyle w:val="Hipervnculo"/>
            <w:noProof/>
          </w:rPr>
          <w:t>3.2.2. Form Project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_Toc170109269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2C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5155" w:rsidRDefault="00DF5155">
      <w:pPr>
        <w:pStyle w:val="TDC3"/>
        <w:tabs>
          <w:tab w:val="right" w:leader="underscore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0109270" w:history="1">
        <w:r w:rsidRPr="00653F8C">
          <w:rPr>
            <w:rStyle w:val="Hipervnculo"/>
            <w:noProof/>
          </w:rPr>
          <w:t>3.2.3. Form Invoice Information (Pro-forma ONLY)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_Toc170109270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2C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5155" w:rsidRDefault="00DF5155">
      <w:pPr>
        <w:pStyle w:val="TDC3"/>
        <w:tabs>
          <w:tab w:val="right" w:leader="underscore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0109271" w:history="1">
        <w:r w:rsidRPr="00653F8C">
          <w:rPr>
            <w:rStyle w:val="Hipervnculo"/>
            <w:noProof/>
          </w:rPr>
          <w:t>3.2.4. Approval WorkFlow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_Toc170109271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2C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5155" w:rsidRDefault="00DF5155">
      <w:pPr>
        <w:pStyle w:val="TDC2"/>
        <w:tabs>
          <w:tab w:val="right" w:leader="underscore" w:pos="9346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170109272" w:history="1">
        <w:r w:rsidRPr="00653F8C">
          <w:rPr>
            <w:rStyle w:val="Hipervnculo"/>
            <w:noProof/>
            <w:lang w:val="en-US"/>
          </w:rPr>
          <w:t>3.3. Frequency Questions &amp; Answers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_Toc170109272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2C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5155" w:rsidRDefault="00DF5155">
      <w:pPr>
        <w:pStyle w:val="TDC3"/>
        <w:tabs>
          <w:tab w:val="right" w:leader="underscore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0109273" w:history="1">
        <w:r w:rsidRPr="00653F8C">
          <w:rPr>
            <w:rStyle w:val="Hipervnculo"/>
            <w:noProof/>
          </w:rPr>
          <w:t>3.3.1. Who has access?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_Toc170109273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2C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5155" w:rsidRDefault="00DF5155">
      <w:pPr>
        <w:pStyle w:val="TDC3"/>
        <w:tabs>
          <w:tab w:val="right" w:leader="underscore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0109274" w:history="1">
        <w:r w:rsidRPr="00653F8C">
          <w:rPr>
            <w:rStyle w:val="Hipervnculo"/>
            <w:noProof/>
          </w:rPr>
          <w:t>3.3.2. How could I follow my Supplier Payment?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_Toc170109274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2C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F5155" w:rsidRDefault="00DF5155">
      <w:pPr>
        <w:pStyle w:val="TDC1"/>
        <w:tabs>
          <w:tab w:val="left" w:pos="440"/>
          <w:tab w:val="right" w:leader="underscore" w:pos="934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170109275" w:history="1">
        <w:r w:rsidRPr="00653F8C">
          <w:rPr>
            <w:rStyle w:val="Hipervnculo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653F8C">
          <w:rPr>
            <w:rStyle w:val="Hipervnculo"/>
            <w:noProof/>
            <w:lang w:val="en-US"/>
          </w:rPr>
          <w:t>Check Pending 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_Toc170109275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2C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F5155" w:rsidRDefault="00DF5155">
      <w:pPr>
        <w:pStyle w:val="TDC1"/>
        <w:tabs>
          <w:tab w:val="left" w:pos="440"/>
          <w:tab w:val="right" w:leader="underscore" w:pos="934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170109276" w:history="1">
        <w:r w:rsidRPr="00653F8C">
          <w:rPr>
            <w:rStyle w:val="Hipervnculo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653F8C">
          <w:rPr>
            <w:rStyle w:val="Hipervnculo"/>
            <w:noProof/>
          </w:rPr>
          <w:t>CONTACT MiTools Team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_Toc170109276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2C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66105" w:rsidRPr="00E66105" w:rsidRDefault="00A653EB">
      <w:r w:rsidRPr="00A5406D">
        <w:rPr>
          <w:rFonts w:ascii="Calibri" w:hAnsi="Calibri" w:cs="Calibri"/>
          <w:b/>
          <w:i/>
          <w:iCs/>
        </w:rPr>
        <w:fldChar w:fldCharType="end"/>
      </w:r>
    </w:p>
    <w:p w:rsidR="00082642" w:rsidRDefault="00082642">
      <w:pPr>
        <w:jc w:val="left"/>
      </w:pPr>
      <w:bookmarkStart w:id="4" w:name="_Toc391976106"/>
      <w:bookmarkStart w:id="5" w:name="_Toc391976183"/>
      <w:bookmarkStart w:id="6" w:name="_Toc391976107"/>
      <w:bookmarkStart w:id="7" w:name="_Toc391976184"/>
      <w:bookmarkStart w:id="8" w:name="_Toc391976108"/>
      <w:bookmarkStart w:id="9" w:name="_Toc391976185"/>
      <w:bookmarkStart w:id="10" w:name="_Toc391976109"/>
      <w:bookmarkStart w:id="11" w:name="_Toc391976186"/>
      <w:bookmarkStart w:id="12" w:name="_Toc391976110"/>
      <w:bookmarkStart w:id="13" w:name="_Toc391976187"/>
      <w:bookmarkStart w:id="14" w:name="_Toc391976111"/>
      <w:bookmarkStart w:id="15" w:name="_Toc391976188"/>
      <w:bookmarkStart w:id="16" w:name="_Toc391976112"/>
      <w:bookmarkStart w:id="17" w:name="_Toc391976189"/>
      <w:bookmarkStart w:id="18" w:name="_Toc391976113"/>
      <w:bookmarkStart w:id="19" w:name="_Toc391976190"/>
      <w:bookmarkStart w:id="20" w:name="_Toc391976114"/>
      <w:bookmarkStart w:id="21" w:name="_Toc391976191"/>
      <w:bookmarkStart w:id="22" w:name="_Toc391976115"/>
      <w:bookmarkStart w:id="23" w:name="_Toc391976192"/>
      <w:bookmarkStart w:id="24" w:name="_Toc391976116"/>
      <w:bookmarkStart w:id="25" w:name="_Toc391976193"/>
      <w:bookmarkStart w:id="26" w:name="_Toc391976117"/>
      <w:bookmarkStart w:id="27" w:name="_Toc391976194"/>
      <w:bookmarkStart w:id="28" w:name="_Toc391976118"/>
      <w:bookmarkStart w:id="29" w:name="_Toc391976195"/>
      <w:bookmarkStart w:id="30" w:name="_Toc391976119"/>
      <w:bookmarkStart w:id="31" w:name="_Toc391976196"/>
      <w:bookmarkStart w:id="32" w:name="_Toc391976120"/>
      <w:bookmarkStart w:id="33" w:name="_Toc391976197"/>
      <w:bookmarkStart w:id="34" w:name="_Toc391976121"/>
      <w:bookmarkStart w:id="35" w:name="_Toc391976198"/>
      <w:bookmarkStart w:id="36" w:name="_Toc391976122"/>
      <w:bookmarkStart w:id="37" w:name="_Toc391976199"/>
      <w:bookmarkStart w:id="38" w:name="_Toc391976123"/>
      <w:bookmarkStart w:id="39" w:name="_Toc391976200"/>
      <w:bookmarkStart w:id="40" w:name="_Toc391976124"/>
      <w:bookmarkStart w:id="41" w:name="_Toc391976201"/>
      <w:bookmarkStart w:id="42" w:name="_Toc391976125"/>
      <w:bookmarkStart w:id="43" w:name="_Toc391976202"/>
      <w:bookmarkStart w:id="44" w:name="_Toc391976126"/>
      <w:bookmarkStart w:id="45" w:name="_Toc391976203"/>
      <w:bookmarkStart w:id="46" w:name="_Toc391976127"/>
      <w:bookmarkStart w:id="47" w:name="_Toc391976204"/>
      <w:bookmarkStart w:id="48" w:name="_Toc391976128"/>
      <w:bookmarkStart w:id="49" w:name="_Toc391976205"/>
      <w:bookmarkStart w:id="50" w:name="_Toc391976129"/>
      <w:bookmarkStart w:id="51" w:name="_Toc391976206"/>
      <w:bookmarkStart w:id="52" w:name="_Toc391976130"/>
      <w:bookmarkStart w:id="53" w:name="_Toc391976207"/>
      <w:bookmarkStart w:id="54" w:name="_Toc391976131"/>
      <w:bookmarkStart w:id="55" w:name="_Toc391976208"/>
      <w:bookmarkStart w:id="56" w:name="_Toc391976132"/>
      <w:bookmarkStart w:id="57" w:name="_Toc391976209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BF51F5" w:rsidRDefault="00BF51F5">
      <w:pPr>
        <w:jc w:val="left"/>
      </w:pPr>
      <w:r>
        <w:br w:type="page"/>
      </w:r>
    </w:p>
    <w:p w:rsidR="00BF51F5" w:rsidRDefault="00BF51F5" w:rsidP="00F3264D">
      <w:pPr>
        <w:pStyle w:val="Ttulo1"/>
      </w:pPr>
      <w:bookmarkStart w:id="58" w:name="_Toc152070652"/>
      <w:bookmarkStart w:id="59" w:name="_Toc170109263"/>
      <w:r w:rsidRPr="00657B1C">
        <w:lastRenderedPageBreak/>
        <w:t>INTRODUCTION</w:t>
      </w:r>
      <w:bookmarkEnd w:id="58"/>
      <w:bookmarkEnd w:id="59"/>
    </w:p>
    <w:p w:rsidR="00BF51F5" w:rsidRPr="00113DB2" w:rsidRDefault="00BF51F5" w:rsidP="00113DB2"/>
    <w:p w:rsidR="00BF51F5" w:rsidRPr="00113DB2" w:rsidRDefault="00BF51F5" w:rsidP="00113DB2">
      <w:pPr>
        <w:rPr>
          <w:lang w:val="en-US"/>
        </w:rPr>
      </w:pPr>
      <w:r w:rsidRPr="00113DB2">
        <w:rPr>
          <w:lang w:val="en-US"/>
        </w:rPr>
        <w:t xml:space="preserve">This manual describes the procedure for registering </w:t>
      </w:r>
      <w:r w:rsidR="00671046">
        <w:rPr>
          <w:b/>
          <w:lang w:val="en-US"/>
        </w:rPr>
        <w:t>SUPPLIER PAYMENT W/O INVOICES.</w:t>
      </w:r>
    </w:p>
    <w:p w:rsidR="00BF51F5" w:rsidRPr="00113DB2" w:rsidRDefault="00BF51F5" w:rsidP="00113DB2">
      <w:pPr>
        <w:rPr>
          <w:lang w:val="en-US"/>
        </w:rPr>
      </w:pPr>
    </w:p>
    <w:p w:rsidR="00BF51F5" w:rsidRPr="00113DB2" w:rsidRDefault="00BF51F5" w:rsidP="00113DB2">
      <w:pPr>
        <w:rPr>
          <w:rFonts w:cs="Arial"/>
          <w:lang w:val="en-US"/>
        </w:rPr>
      </w:pPr>
    </w:p>
    <w:p w:rsidR="00BF51F5" w:rsidRPr="00113DB2" w:rsidRDefault="00BF51F5" w:rsidP="00113DB2">
      <w:pPr>
        <w:rPr>
          <w:b/>
          <w:i/>
          <w:lang w:val="en-US"/>
        </w:rPr>
      </w:pPr>
      <w:r w:rsidRPr="00113DB2">
        <w:rPr>
          <w:b/>
          <w:lang w:val="en-US"/>
        </w:rPr>
        <w:t xml:space="preserve">New </w:t>
      </w:r>
      <w:r w:rsidR="00671046">
        <w:rPr>
          <w:b/>
          <w:lang w:val="en-US"/>
        </w:rPr>
        <w:t xml:space="preserve">Supplier Payment w/o Invoices </w:t>
      </w:r>
      <w:proofErr w:type="gramStart"/>
      <w:r w:rsidRPr="00113DB2">
        <w:rPr>
          <w:b/>
          <w:lang w:val="en-US"/>
        </w:rPr>
        <w:t>will be registered</w:t>
      </w:r>
      <w:proofErr w:type="gramEnd"/>
      <w:r w:rsidRPr="00113DB2">
        <w:rPr>
          <w:b/>
          <w:lang w:val="en-US"/>
        </w:rPr>
        <w:t xml:space="preserve"> </w:t>
      </w:r>
      <w:r w:rsidRPr="00113DB2">
        <w:rPr>
          <w:b/>
          <w:u w:val="single"/>
          <w:lang w:val="en-US"/>
        </w:rPr>
        <w:t xml:space="preserve">using only </w:t>
      </w:r>
      <w:proofErr w:type="spellStart"/>
      <w:r w:rsidR="008148B3" w:rsidRPr="008148B3">
        <w:rPr>
          <w:b/>
          <w:i/>
          <w:color w:val="5B9BD5" w:themeColor="accent1"/>
          <w:lang w:val="en-US"/>
        </w:rPr>
        <w:t>M</w:t>
      </w:r>
      <w:r w:rsidR="008148B3" w:rsidRPr="008148B3">
        <w:rPr>
          <w:b/>
          <w:i/>
          <w:color w:val="ED7D31" w:themeColor="accent2"/>
          <w:lang w:val="en-US"/>
        </w:rPr>
        <w:t>i</w:t>
      </w:r>
      <w:r w:rsidR="008148B3" w:rsidRPr="008148B3">
        <w:rPr>
          <w:b/>
          <w:i/>
          <w:color w:val="5B9BD5" w:themeColor="accent1"/>
          <w:lang w:val="en-US"/>
        </w:rPr>
        <w:t>tools</w:t>
      </w:r>
      <w:proofErr w:type="spellEnd"/>
      <w:r w:rsidR="00671046">
        <w:rPr>
          <w:b/>
          <w:i/>
          <w:color w:val="5B9BD5" w:themeColor="accent1"/>
          <w:lang w:val="en-US"/>
        </w:rPr>
        <w:t>.</w:t>
      </w:r>
      <w:r w:rsidRPr="00113DB2">
        <w:rPr>
          <w:b/>
          <w:i/>
          <w:lang w:val="en-US"/>
        </w:rPr>
        <w:t xml:space="preserve"> </w:t>
      </w:r>
    </w:p>
    <w:p w:rsidR="00082642" w:rsidRPr="00BF51F5" w:rsidRDefault="00082642" w:rsidP="00113DB2">
      <w:pPr>
        <w:rPr>
          <w:lang w:val="en-GB"/>
        </w:rPr>
      </w:pPr>
    </w:p>
    <w:p w:rsidR="00657B1C" w:rsidRPr="004C2CAD" w:rsidRDefault="00657B1C" w:rsidP="00113DB2">
      <w:pPr>
        <w:rPr>
          <w:lang w:val="en-US"/>
        </w:rPr>
      </w:pPr>
    </w:p>
    <w:p w:rsidR="00657B1C" w:rsidRPr="009145A1" w:rsidRDefault="00657B1C" w:rsidP="00F3264D">
      <w:pPr>
        <w:pStyle w:val="Ttulo1"/>
      </w:pPr>
      <w:bookmarkStart w:id="60" w:name="_Toc152070653"/>
      <w:bookmarkStart w:id="61" w:name="_Toc170109264"/>
      <w:r w:rsidRPr="0094699E">
        <w:lastRenderedPageBreak/>
        <w:t>LOGIN</w:t>
      </w:r>
      <w:bookmarkEnd w:id="60"/>
      <w:bookmarkEnd w:id="61"/>
      <w:r w:rsidRPr="009145A1">
        <w:t xml:space="preserve">   </w:t>
      </w:r>
    </w:p>
    <w:p w:rsidR="00657B1C" w:rsidRPr="00B554C7" w:rsidRDefault="00657B1C" w:rsidP="00B554C7">
      <w:pPr>
        <w:rPr>
          <w:lang w:val="en-US"/>
        </w:rPr>
      </w:pPr>
      <w:r w:rsidRPr="00B554C7">
        <w:rPr>
          <w:lang w:val="en-US"/>
        </w:rPr>
        <w:t xml:space="preserve">Access to the new platform typing the address </w:t>
      </w:r>
      <w:r w:rsidRPr="00B554C7">
        <w:rPr>
          <w:b/>
          <w:highlight w:val="green"/>
          <w:lang w:val="en-US"/>
        </w:rPr>
        <w:t>MITOOLS.EPTISA.COM</w:t>
      </w:r>
      <w:r w:rsidRPr="00B554C7">
        <w:rPr>
          <w:lang w:val="en-US"/>
        </w:rPr>
        <w:t xml:space="preserve"> in the browser:</w:t>
      </w:r>
    </w:p>
    <w:p w:rsidR="00657B1C" w:rsidRPr="00B554C7" w:rsidRDefault="00657B1C" w:rsidP="00B554C7">
      <w:pPr>
        <w:rPr>
          <w:lang w:val="en-US"/>
        </w:rPr>
      </w:pPr>
      <w:r w:rsidRPr="00B554C7">
        <w:rPr>
          <w:lang w:val="en-US"/>
        </w:rPr>
        <w:t>(It is advisable to use the Microsoft EDGE browser because Chrome causes access problems).</w:t>
      </w:r>
    </w:p>
    <w:p w:rsidR="00657B1C" w:rsidRPr="00B554C7" w:rsidRDefault="00657B1C" w:rsidP="00B554C7">
      <w:pPr>
        <w:rPr>
          <w:lang w:val="en-US"/>
        </w:rPr>
      </w:pPr>
    </w:p>
    <w:p w:rsidR="00657B1C" w:rsidRPr="00B554C7" w:rsidRDefault="00CE4A0F" w:rsidP="00B554C7">
      <w:pPr>
        <w:rPr>
          <w:lang w:val="en-US"/>
        </w:rPr>
      </w:pPr>
      <w:r w:rsidRPr="00B554C7">
        <w:rPr>
          <w:noProof/>
        </w:rPr>
        <w:drawing>
          <wp:anchor distT="0" distB="0" distL="114300" distR="114300" simplePos="0" relativeHeight="251667968" behindDoc="0" locked="0" layoutInCell="1" allowOverlap="1" wp14:anchorId="6A552AD4" wp14:editId="6058EA72">
            <wp:simplePos x="0" y="0"/>
            <wp:positionH relativeFrom="column">
              <wp:posOffset>4227830</wp:posOffset>
            </wp:positionH>
            <wp:positionV relativeFrom="paragraph">
              <wp:posOffset>386080</wp:posOffset>
            </wp:positionV>
            <wp:extent cx="1708785" cy="2538095"/>
            <wp:effectExtent l="0" t="0" r="5715" b="0"/>
            <wp:wrapSquare wrapText="bothSides"/>
            <wp:docPr id="24" name="Imagen 24" descr="Texto alternativo generado por el equipo:&#10;JtT001s &#10;English &#10;Account /'finail &#10;Password &#10;Forgot Password &#10;Remember Username Remember Password &#10;Log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Texto alternativo generado por el equipo:&#10;JtT001s &#10;English &#10;Account /'finail &#10;Password &#10;Forgot Password &#10;Remember Username Remember Password &#10;Login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7B1C" w:rsidRPr="00B554C7">
        <w:rPr>
          <w:noProof/>
        </w:rPr>
        <w:drawing>
          <wp:inline distT="0" distB="0" distL="0" distR="0" wp14:anchorId="4E26F2AD" wp14:editId="4738B9D4">
            <wp:extent cx="5941060" cy="385445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1C" w:rsidRPr="00B554C7" w:rsidRDefault="00657B1C" w:rsidP="00B554C7">
      <w:pPr>
        <w:rPr>
          <w:lang w:val="en-US"/>
        </w:rPr>
      </w:pPr>
    </w:p>
    <w:p w:rsidR="00657B1C" w:rsidRPr="00B554C7" w:rsidRDefault="00657B1C" w:rsidP="00B554C7">
      <w:pPr>
        <w:rPr>
          <w:lang w:val="en-US"/>
        </w:rPr>
      </w:pPr>
      <w:r w:rsidRPr="00B554C7">
        <w:rPr>
          <w:lang w:val="en-US"/>
        </w:rPr>
        <w:t xml:space="preserve">On the login screen, use the same username and password that you use on the </w:t>
      </w:r>
      <w:proofErr w:type="spellStart"/>
      <w:r w:rsidRPr="00B554C7">
        <w:rPr>
          <w:lang w:val="en-US"/>
        </w:rPr>
        <w:t>eptisa</w:t>
      </w:r>
      <w:proofErr w:type="spellEnd"/>
      <w:r w:rsidRPr="00B554C7">
        <w:rPr>
          <w:lang w:val="en-US"/>
        </w:rPr>
        <w:t xml:space="preserve"> intranet.</w:t>
      </w:r>
    </w:p>
    <w:p w:rsidR="00657B1C" w:rsidRPr="00B554C7" w:rsidRDefault="00657B1C" w:rsidP="00B554C7">
      <w:pPr>
        <w:rPr>
          <w:lang w:val="en-US"/>
        </w:rPr>
      </w:pPr>
      <w:r w:rsidRPr="00B554C7">
        <w:rPr>
          <w:lang w:val="en-US"/>
        </w:rPr>
        <w:t>Additionally you have to enter the numerical code.</w:t>
      </w:r>
    </w:p>
    <w:p w:rsidR="00657B1C" w:rsidRPr="00B554C7" w:rsidRDefault="00657B1C" w:rsidP="00B554C7">
      <w:pPr>
        <w:rPr>
          <w:lang w:val="en-US"/>
        </w:rPr>
      </w:pPr>
    </w:p>
    <w:p w:rsidR="00657B1C" w:rsidRPr="00B554C7" w:rsidRDefault="00657B1C" w:rsidP="00B554C7">
      <w:pPr>
        <w:rPr>
          <w:lang w:val="en-US"/>
        </w:rPr>
      </w:pPr>
    </w:p>
    <w:p w:rsidR="00CE4A0F" w:rsidRPr="004C2CAD" w:rsidRDefault="00CE4A0F" w:rsidP="00B554C7">
      <w:pPr>
        <w:rPr>
          <w:lang w:val="en-US"/>
        </w:rPr>
      </w:pPr>
    </w:p>
    <w:p w:rsidR="00CE4A0F" w:rsidRPr="004C2CAD" w:rsidRDefault="00CE4A0F" w:rsidP="00B554C7">
      <w:pPr>
        <w:rPr>
          <w:lang w:val="en-US"/>
        </w:rPr>
      </w:pPr>
    </w:p>
    <w:p w:rsidR="00CE4A0F" w:rsidRPr="004C2CAD" w:rsidRDefault="00CE4A0F" w:rsidP="00B554C7">
      <w:pPr>
        <w:rPr>
          <w:lang w:val="en-US"/>
        </w:rPr>
      </w:pPr>
    </w:p>
    <w:p w:rsidR="00657B1C" w:rsidRPr="00B554C7" w:rsidRDefault="00657B1C" w:rsidP="00B554C7">
      <w:pPr>
        <w:rPr>
          <w:rFonts w:ascii="Calibri" w:hAnsi="Calibri" w:cs="Calibri"/>
          <w:lang w:val="en-GB"/>
        </w:rPr>
      </w:pPr>
    </w:p>
    <w:p w:rsidR="00657B1C" w:rsidRPr="00B554C7" w:rsidRDefault="00657B1C" w:rsidP="00B554C7">
      <w:pPr>
        <w:rPr>
          <w:rFonts w:ascii="Calibri" w:hAnsi="Calibri" w:cs="Calibri"/>
          <w:lang w:val="en-GB"/>
        </w:rPr>
      </w:pPr>
    </w:p>
    <w:p w:rsidR="00657B1C" w:rsidRPr="004C2CAD" w:rsidRDefault="00657B1C" w:rsidP="00B554C7">
      <w:pPr>
        <w:rPr>
          <w:lang w:val="en-US"/>
        </w:rPr>
      </w:pPr>
      <w:r w:rsidRPr="004C2CAD">
        <w:rPr>
          <w:lang w:val="en-US"/>
        </w:rPr>
        <w:t xml:space="preserve">Once connected to the </w:t>
      </w:r>
      <w:proofErr w:type="spellStart"/>
      <w:r w:rsidR="008148B3" w:rsidRPr="008148B3">
        <w:rPr>
          <w:b/>
          <w:i/>
          <w:color w:val="5B9BD5" w:themeColor="accent1"/>
          <w:lang w:val="en-US"/>
        </w:rPr>
        <w:t>M</w:t>
      </w:r>
      <w:r w:rsidR="008148B3" w:rsidRPr="008148B3">
        <w:rPr>
          <w:b/>
          <w:i/>
          <w:color w:val="ED7D31" w:themeColor="accent2"/>
          <w:lang w:val="en-US"/>
        </w:rPr>
        <w:t>i</w:t>
      </w:r>
      <w:r w:rsidR="008148B3" w:rsidRPr="008148B3">
        <w:rPr>
          <w:b/>
          <w:i/>
          <w:color w:val="5B9BD5" w:themeColor="accent1"/>
          <w:lang w:val="en-US"/>
        </w:rPr>
        <w:t>tools</w:t>
      </w:r>
      <w:proofErr w:type="spellEnd"/>
      <w:r w:rsidRPr="004C2CAD">
        <w:rPr>
          <w:lang w:val="en-US"/>
        </w:rPr>
        <w:t xml:space="preserve"> platform, the </w:t>
      </w:r>
      <w:r w:rsidRPr="004C2CAD">
        <w:rPr>
          <w:b/>
          <w:lang w:val="en-US"/>
        </w:rPr>
        <w:t>homepage</w:t>
      </w:r>
      <w:r w:rsidRPr="004C2CAD">
        <w:rPr>
          <w:lang w:val="en-US"/>
        </w:rPr>
        <w:t xml:space="preserve"> </w:t>
      </w:r>
      <w:proofErr w:type="gramStart"/>
      <w:r w:rsidRPr="004C2CAD">
        <w:rPr>
          <w:lang w:val="en-US"/>
        </w:rPr>
        <w:t>is displayed</w:t>
      </w:r>
      <w:proofErr w:type="gramEnd"/>
      <w:r w:rsidRPr="004C2CAD">
        <w:rPr>
          <w:lang w:val="en-US"/>
        </w:rPr>
        <w:t>.</w:t>
      </w:r>
    </w:p>
    <w:p w:rsidR="00657B1C" w:rsidRPr="004C2CAD" w:rsidRDefault="00657B1C" w:rsidP="00B554C7">
      <w:pPr>
        <w:rPr>
          <w:lang w:val="en-US"/>
        </w:rPr>
      </w:pPr>
      <w:r w:rsidRPr="004C2CAD">
        <w:rPr>
          <w:lang w:val="en-US"/>
        </w:rPr>
        <w:t xml:space="preserve">A </w:t>
      </w:r>
      <w:r w:rsidRPr="004C2CAD">
        <w:rPr>
          <w:b/>
          <w:lang w:val="en-US"/>
        </w:rPr>
        <w:t xml:space="preserve">pending </w:t>
      </w:r>
      <w:proofErr w:type="gramStart"/>
      <w:r w:rsidRPr="004C2CAD">
        <w:rPr>
          <w:b/>
          <w:lang w:val="en-US"/>
        </w:rPr>
        <w:t>task</w:t>
      </w:r>
      <w:r w:rsidRPr="004C2CAD">
        <w:rPr>
          <w:lang w:val="en-US"/>
        </w:rPr>
        <w:t xml:space="preserve"> warning</w:t>
      </w:r>
      <w:proofErr w:type="gramEnd"/>
      <w:r w:rsidRPr="004C2CAD">
        <w:rPr>
          <w:lang w:val="en-US"/>
        </w:rPr>
        <w:t xml:space="preserve"> symbol will appear on this screen. </w:t>
      </w:r>
    </w:p>
    <w:p w:rsidR="00657B1C" w:rsidRPr="004C2CAD" w:rsidRDefault="00657B1C" w:rsidP="00B554C7">
      <w:pPr>
        <w:rPr>
          <w:sz w:val="20"/>
          <w:szCs w:val="20"/>
          <w:lang w:val="en-US"/>
        </w:rPr>
      </w:pPr>
    </w:p>
    <w:p w:rsidR="00657B1C" w:rsidRPr="00B554C7" w:rsidRDefault="00CE4A0F" w:rsidP="00B554C7">
      <w:r w:rsidRPr="003927D7">
        <w:rPr>
          <w:noProof/>
        </w:rPr>
        <w:drawing>
          <wp:inline distT="0" distB="0" distL="0" distR="0" wp14:anchorId="6040529F" wp14:editId="1EAE8371">
            <wp:extent cx="4802245" cy="276207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245" cy="27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B1C" w:rsidRPr="00B554C7" w:rsidRDefault="00657B1C" w:rsidP="00B554C7">
      <w:pPr>
        <w:rPr>
          <w:lang w:val="en-GB"/>
        </w:rPr>
      </w:pPr>
      <w:r w:rsidRPr="00B554C7">
        <w:rPr>
          <w:lang w:val="en-GB"/>
        </w:rPr>
        <w:t> </w:t>
      </w:r>
    </w:p>
    <w:p w:rsidR="00B554C7" w:rsidRPr="008148B3" w:rsidRDefault="00B554C7" w:rsidP="00B554C7">
      <w:pPr>
        <w:rPr>
          <w:lang w:val="en-US"/>
        </w:rPr>
      </w:pPr>
    </w:p>
    <w:p w:rsidR="00657B1C" w:rsidRPr="00B554C7" w:rsidRDefault="00657B1C" w:rsidP="00B554C7">
      <w:pPr>
        <w:rPr>
          <w:lang w:val="en-US"/>
        </w:rPr>
      </w:pPr>
      <w:r w:rsidRPr="00B554C7">
        <w:rPr>
          <w:lang w:val="en-US"/>
        </w:rPr>
        <w:t xml:space="preserve">You can also access the tasks by </w:t>
      </w:r>
      <w:r w:rsidRPr="00B554C7">
        <w:rPr>
          <w:rStyle w:val="manualCar"/>
          <w:rFonts w:ascii="Arial" w:hAnsi="Arial" w:cs="Arial"/>
          <w:color w:val="auto"/>
          <w:sz w:val="24"/>
          <w:szCs w:val="24"/>
        </w:rPr>
        <w:t>selecting</w:t>
      </w:r>
      <w:r w:rsidRPr="00B554C7">
        <w:rPr>
          <w:lang w:val="en-US"/>
        </w:rPr>
        <w:t xml:space="preserve"> </w:t>
      </w:r>
      <w:r w:rsidRPr="00B554C7">
        <w:rPr>
          <w:b/>
          <w:lang w:val="en-US"/>
        </w:rPr>
        <w:t>PROCESSES</w:t>
      </w:r>
      <w:r w:rsidRPr="00B554C7">
        <w:rPr>
          <w:lang w:val="en-US"/>
        </w:rPr>
        <w:t xml:space="preserve"> from the menu.</w:t>
      </w:r>
    </w:p>
    <w:p w:rsidR="00657B1C" w:rsidRPr="00D11A5A" w:rsidRDefault="00657B1C" w:rsidP="00B554C7">
      <w:pPr>
        <w:rPr>
          <w:rFonts w:ascii="Calibri" w:hAnsi="Calibri" w:cs="Calibri"/>
          <w:sz w:val="20"/>
          <w:szCs w:val="20"/>
          <w:lang w:val="en-GB"/>
        </w:rPr>
      </w:pPr>
      <w:r w:rsidRPr="000C0C8E">
        <w:rPr>
          <w:noProof/>
        </w:rPr>
        <w:lastRenderedPageBreak/>
        <w:drawing>
          <wp:anchor distT="0" distB="0" distL="114300" distR="114300" simplePos="0" relativeHeight="251665920" behindDoc="0" locked="0" layoutInCell="1" allowOverlap="1" wp14:anchorId="15641F84" wp14:editId="3D19C89F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4364990" cy="1574800"/>
            <wp:effectExtent l="0" t="0" r="0" b="635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7B1C" w:rsidRDefault="00657B1C" w:rsidP="00B554C7">
      <w:pPr>
        <w:rPr>
          <w:rFonts w:ascii="Calibri" w:hAnsi="Calibri" w:cs="Calibri"/>
          <w:sz w:val="20"/>
          <w:szCs w:val="20"/>
        </w:rPr>
      </w:pPr>
      <w:r w:rsidRPr="00D11A5A">
        <w:rPr>
          <w:rFonts w:ascii="Calibri" w:hAnsi="Calibri" w:cs="Calibri"/>
          <w:sz w:val="20"/>
          <w:szCs w:val="20"/>
          <w:lang w:val="en-GB"/>
        </w:rPr>
        <w:t xml:space="preserve">  </w:t>
      </w:r>
      <w:r w:rsidR="00CE4A0F" w:rsidRPr="003927D7">
        <w:rPr>
          <w:noProof/>
        </w:rPr>
        <w:drawing>
          <wp:inline distT="0" distB="0" distL="0" distR="0" wp14:anchorId="47250A42" wp14:editId="73075C84">
            <wp:extent cx="1301156" cy="2131407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780" cy="21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B1C" w:rsidRDefault="00657B1C" w:rsidP="00B554C7">
      <w:pPr>
        <w:rPr>
          <w:rFonts w:ascii="Calibri" w:hAnsi="Calibri" w:cs="Calibri"/>
          <w:color w:val="1E4E79"/>
          <w:sz w:val="32"/>
          <w:szCs w:val="32"/>
        </w:rPr>
      </w:pPr>
    </w:p>
    <w:p w:rsidR="00E24757" w:rsidRDefault="00E24757" w:rsidP="00B554C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01A87F54" wp14:editId="382972B0">
            <wp:simplePos x="0" y="0"/>
            <wp:positionH relativeFrom="column">
              <wp:posOffset>-2265</wp:posOffset>
            </wp:positionH>
            <wp:positionV relativeFrom="paragraph">
              <wp:posOffset>38052</wp:posOffset>
            </wp:positionV>
            <wp:extent cx="2663825" cy="2439670"/>
            <wp:effectExtent l="0" t="0" r="3175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2439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4757" w:rsidRDefault="00E24757" w:rsidP="00B554C7">
      <w:pPr>
        <w:rPr>
          <w:noProof/>
        </w:rPr>
      </w:pPr>
    </w:p>
    <w:p w:rsidR="00657B1C" w:rsidRPr="004C2CAD" w:rsidRDefault="00657B1C" w:rsidP="00B554C7">
      <w:pPr>
        <w:rPr>
          <w:lang w:val="en-US"/>
        </w:rPr>
      </w:pPr>
      <w:r w:rsidRPr="004C2CAD">
        <w:rPr>
          <w:noProof/>
          <w:lang w:val="en-US"/>
        </w:rPr>
        <w:t>To change the language, select the drop-down menu that appears next to your name</w:t>
      </w:r>
      <w:r w:rsidRPr="004C2CAD">
        <w:rPr>
          <w:sz w:val="32"/>
          <w:lang w:val="en-US"/>
        </w:rPr>
        <w:t>.</w:t>
      </w:r>
    </w:p>
    <w:p w:rsidR="00657B1C" w:rsidRPr="004C2CAD" w:rsidRDefault="00657B1C" w:rsidP="00B554C7">
      <w:pPr>
        <w:rPr>
          <w:sz w:val="32"/>
          <w:lang w:val="en-US"/>
        </w:rPr>
      </w:pPr>
    </w:p>
    <w:p w:rsidR="00657B1C" w:rsidRDefault="00657B1C" w:rsidP="00657B1C">
      <w:pPr>
        <w:jc w:val="center"/>
        <w:rPr>
          <w:rFonts w:ascii="Calibri" w:hAnsi="Calibri" w:cs="Calibri"/>
          <w:sz w:val="20"/>
          <w:szCs w:val="20"/>
          <w:lang w:val="en-GB"/>
        </w:rPr>
      </w:pPr>
      <w:r w:rsidRPr="00115051">
        <w:rPr>
          <w:rFonts w:ascii="Calibri" w:hAnsi="Calibri" w:cs="Calibri"/>
          <w:sz w:val="20"/>
          <w:szCs w:val="20"/>
          <w:lang w:val="en-GB"/>
        </w:rPr>
        <w:br w:type="page"/>
      </w:r>
    </w:p>
    <w:p w:rsidR="009145A1" w:rsidRPr="009145A1" w:rsidRDefault="00DD1733" w:rsidP="00F3264D">
      <w:pPr>
        <w:pStyle w:val="Ttulo1"/>
      </w:pPr>
      <w:bookmarkStart w:id="62" w:name="_Toc170109265"/>
      <w:r>
        <w:lastRenderedPageBreak/>
        <w:t>SUPPLIER PAYMENT W/O INVOICE</w:t>
      </w:r>
      <w:bookmarkEnd w:id="62"/>
    </w:p>
    <w:p w:rsidR="009145A1" w:rsidRDefault="009145A1" w:rsidP="009145A1">
      <w:pPr>
        <w:jc w:val="center"/>
        <w:rPr>
          <w:rFonts w:ascii="Calibri" w:hAnsi="Calibri" w:cs="Calibri"/>
          <w:sz w:val="20"/>
          <w:szCs w:val="20"/>
        </w:rPr>
      </w:pPr>
    </w:p>
    <w:p w:rsidR="00B554C7" w:rsidRDefault="00DD1733" w:rsidP="008B2734">
      <w:pPr>
        <w:pStyle w:val="Ttulo2"/>
      </w:pPr>
      <w:bookmarkStart w:id="63" w:name="_Toc170109266"/>
      <w:proofErr w:type="spellStart"/>
      <w:r>
        <w:t>Supplier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Menu</w:t>
      </w:r>
      <w:bookmarkEnd w:id="63"/>
      <w:proofErr w:type="spellEnd"/>
    </w:p>
    <w:p w:rsidR="00B554C7" w:rsidRPr="001A42CB" w:rsidRDefault="001A42CB" w:rsidP="00B554C7">
      <w:pPr>
        <w:rPr>
          <w:lang w:val="en-US"/>
        </w:rPr>
      </w:pPr>
      <w:r w:rsidRPr="001A42CB">
        <w:rPr>
          <w:lang w:val="en-US"/>
        </w:rPr>
        <w:t xml:space="preserve">This </w:t>
      </w:r>
      <w:r>
        <w:rPr>
          <w:lang w:val="en-US"/>
        </w:rPr>
        <w:t>are</w:t>
      </w:r>
      <w:r w:rsidR="00DD1733">
        <w:rPr>
          <w:lang w:val="en-US"/>
        </w:rPr>
        <w:t xml:space="preserve"> the way for SUPPLIER PAYMENT</w:t>
      </w:r>
      <w:r>
        <w:rPr>
          <w:lang w:val="en-US"/>
        </w:rPr>
        <w:t xml:space="preserve"> and the functions we have to work with:</w:t>
      </w:r>
    </w:p>
    <w:p w:rsidR="00B554C7" w:rsidRPr="001A42CB" w:rsidRDefault="00B554C7" w:rsidP="00B554C7">
      <w:pPr>
        <w:rPr>
          <w:lang w:val="en-US"/>
        </w:rPr>
      </w:pPr>
    </w:p>
    <w:p w:rsidR="00DD4938" w:rsidRPr="001A42CB" w:rsidRDefault="00DD4938" w:rsidP="00B554C7">
      <w:pPr>
        <w:rPr>
          <w:lang w:val="en-US"/>
        </w:rPr>
      </w:pPr>
    </w:p>
    <w:p w:rsidR="00DD4938" w:rsidRDefault="00DD1733" w:rsidP="00B554C7">
      <w:r>
        <w:rPr>
          <w:noProof/>
        </w:rPr>
        <w:drawing>
          <wp:inline distT="0" distB="0" distL="0" distR="0" wp14:anchorId="08C7EE79" wp14:editId="297C4F10">
            <wp:extent cx="3390900" cy="234641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0307" cy="235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CAD">
        <w:t xml:space="preserve">        </w:t>
      </w:r>
    </w:p>
    <w:p w:rsidR="00DD1733" w:rsidRDefault="00DD1733" w:rsidP="00B554C7"/>
    <w:p w:rsidR="00DD1733" w:rsidRDefault="00DD1733" w:rsidP="00B554C7">
      <w:r>
        <w:rPr>
          <w:noProof/>
        </w:rPr>
        <w:drawing>
          <wp:inline distT="0" distB="0" distL="0" distR="0" wp14:anchorId="6A1F6B20" wp14:editId="1A3CEDC3">
            <wp:extent cx="5941060" cy="2659380"/>
            <wp:effectExtent l="0" t="0" r="2540" b="762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4C7" w:rsidRPr="00B554C7" w:rsidRDefault="00B554C7" w:rsidP="00B554C7"/>
    <w:p w:rsidR="00DF7F98" w:rsidRDefault="00DF7F98" w:rsidP="00DD4938">
      <w:pPr>
        <w:rPr>
          <w:lang w:val="en-US"/>
        </w:rPr>
      </w:pPr>
    </w:p>
    <w:p w:rsidR="00DF7F98" w:rsidRDefault="00DF7F98" w:rsidP="00DD4938">
      <w:pPr>
        <w:rPr>
          <w:lang w:val="en-US"/>
        </w:rPr>
      </w:pPr>
    </w:p>
    <w:p w:rsidR="00DF7F98" w:rsidRDefault="00DF7F98" w:rsidP="00DD4938">
      <w:pPr>
        <w:rPr>
          <w:lang w:val="en-US"/>
        </w:rPr>
      </w:pPr>
    </w:p>
    <w:p w:rsidR="00DF7F98" w:rsidRPr="00DF7F98" w:rsidRDefault="00DF7F98" w:rsidP="00DD4938">
      <w:pPr>
        <w:rPr>
          <w:lang w:val="en-US"/>
        </w:rPr>
      </w:pPr>
    </w:p>
    <w:p w:rsidR="008148B3" w:rsidRDefault="008148B3" w:rsidP="00DD4938">
      <w:pPr>
        <w:rPr>
          <w:lang w:val="en-US"/>
        </w:rPr>
      </w:pPr>
    </w:p>
    <w:p w:rsidR="00DF7F98" w:rsidRDefault="00DF7F98" w:rsidP="00DD4938">
      <w:pPr>
        <w:rPr>
          <w:lang w:val="en-US"/>
        </w:rPr>
      </w:pPr>
    </w:p>
    <w:p w:rsidR="00DF7F98" w:rsidRDefault="00DF7F98" w:rsidP="00DD4938">
      <w:pPr>
        <w:rPr>
          <w:lang w:val="en-US"/>
        </w:rPr>
      </w:pPr>
    </w:p>
    <w:p w:rsidR="001A42CB" w:rsidRDefault="001A42CB" w:rsidP="00DD4938">
      <w:pPr>
        <w:rPr>
          <w:lang w:val="en-US"/>
        </w:rPr>
      </w:pPr>
    </w:p>
    <w:p w:rsidR="00DF7F98" w:rsidRPr="00DF7F98" w:rsidRDefault="00DF7F98" w:rsidP="00DD4938">
      <w:pPr>
        <w:rPr>
          <w:lang w:val="en-US"/>
        </w:rPr>
      </w:pPr>
    </w:p>
    <w:p w:rsidR="00DD4938" w:rsidRPr="00DF7F98" w:rsidRDefault="00DD4938" w:rsidP="00DD4938">
      <w:pPr>
        <w:rPr>
          <w:lang w:val="en-US"/>
        </w:rPr>
      </w:pPr>
    </w:p>
    <w:p w:rsidR="00DF7F98" w:rsidRPr="00DF7F98" w:rsidRDefault="00DF7F98" w:rsidP="00DD4938">
      <w:pPr>
        <w:rPr>
          <w:lang w:val="en-US"/>
        </w:rPr>
      </w:pPr>
    </w:p>
    <w:p w:rsidR="00DF7F98" w:rsidRPr="00DF7F98" w:rsidRDefault="00DD1733" w:rsidP="00DF7F98">
      <w:pPr>
        <w:pStyle w:val="Ttulo2"/>
        <w:rPr>
          <w:lang w:val="en-US"/>
        </w:rPr>
      </w:pPr>
      <w:bookmarkStart w:id="64" w:name="_Toc170109267"/>
      <w:r>
        <w:rPr>
          <w:lang w:val="en-US"/>
        </w:rPr>
        <w:t>Supplier Paymen</w:t>
      </w:r>
      <w:r w:rsidR="00DF5155">
        <w:rPr>
          <w:lang w:val="en-US"/>
        </w:rPr>
        <w:t>t</w:t>
      </w:r>
      <w:r>
        <w:rPr>
          <w:lang w:val="en-US"/>
        </w:rPr>
        <w:t xml:space="preserve"> Creation</w:t>
      </w:r>
      <w:bookmarkEnd w:id="64"/>
    </w:p>
    <w:p w:rsidR="00791D68" w:rsidRDefault="00791D68" w:rsidP="00791D68">
      <w:pPr>
        <w:rPr>
          <w:lang w:val="en-US"/>
        </w:rPr>
      </w:pPr>
      <w:r>
        <w:rPr>
          <w:lang w:val="en-US"/>
        </w:rPr>
        <w:t xml:space="preserve">This is a </w:t>
      </w:r>
      <w:proofErr w:type="gramStart"/>
      <w:r>
        <w:rPr>
          <w:lang w:val="en-US"/>
        </w:rPr>
        <w:t>workflow which</w:t>
      </w:r>
      <w:proofErr w:type="gramEnd"/>
      <w:r>
        <w:rPr>
          <w:lang w:val="en-US"/>
        </w:rPr>
        <w:t xml:space="preserve"> follow similar functionalities than other.</w:t>
      </w:r>
    </w:p>
    <w:p w:rsidR="001A42CB" w:rsidRDefault="001A42CB" w:rsidP="00791D68">
      <w:pPr>
        <w:rPr>
          <w:lang w:val="en-US"/>
        </w:rPr>
      </w:pPr>
      <w:r>
        <w:rPr>
          <w:lang w:val="en-US"/>
        </w:rPr>
        <w:t xml:space="preserve">User just need to fill the form and push SAVE or SUBMIT button depending on the case. </w:t>
      </w:r>
    </w:p>
    <w:p w:rsidR="00791D68" w:rsidRDefault="00791D68" w:rsidP="00791D68">
      <w:pPr>
        <w:rPr>
          <w:lang w:val="en-US"/>
        </w:rPr>
      </w:pPr>
    </w:p>
    <w:p w:rsidR="00791D68" w:rsidRDefault="004A0595" w:rsidP="00791D68">
      <w:pPr>
        <w:rPr>
          <w:lang w:val="en-US"/>
        </w:rPr>
      </w:pPr>
      <w:r>
        <w:rPr>
          <w:noProof/>
        </w:rPr>
        <w:drawing>
          <wp:inline distT="0" distB="0" distL="0" distR="0" wp14:anchorId="0E284EF7" wp14:editId="0B8FFA97">
            <wp:extent cx="5941060" cy="765175"/>
            <wp:effectExtent l="0" t="0" r="254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D68" w:rsidRPr="00DF7F98" w:rsidRDefault="00791D68" w:rsidP="00791D68">
      <w:pPr>
        <w:rPr>
          <w:lang w:val="en-US"/>
        </w:rPr>
      </w:pPr>
    </w:p>
    <w:p w:rsidR="00791D68" w:rsidRPr="00791D68" w:rsidRDefault="00791D68" w:rsidP="00E23E5E">
      <w:pPr>
        <w:pStyle w:val="Ttulo3"/>
      </w:pPr>
      <w:bookmarkStart w:id="65" w:name="_Toc170109268"/>
      <w:r w:rsidRPr="00791D68">
        <w:t>Form</w:t>
      </w:r>
      <w:r>
        <w:t xml:space="preserve"> </w:t>
      </w:r>
      <w:r w:rsidR="004A0595">
        <w:t>Payment Information</w:t>
      </w:r>
      <w:bookmarkEnd w:id="65"/>
    </w:p>
    <w:p w:rsidR="00791D68" w:rsidRDefault="001A42CB" w:rsidP="00DD4938">
      <w:pPr>
        <w:rPr>
          <w:lang w:val="en-US"/>
        </w:rPr>
      </w:pPr>
      <w:r w:rsidRPr="001A42CB">
        <w:rPr>
          <w:lang w:val="en-US"/>
        </w:rPr>
        <w:t xml:space="preserve"> </w:t>
      </w:r>
      <w:r w:rsidR="004A0595">
        <w:rPr>
          <w:noProof/>
        </w:rPr>
        <w:drawing>
          <wp:inline distT="0" distB="0" distL="0" distR="0" wp14:anchorId="38ACD4BC" wp14:editId="77C95E9D">
            <wp:extent cx="5941060" cy="1080770"/>
            <wp:effectExtent l="0" t="0" r="2540" b="508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595" w:rsidRDefault="004A0595" w:rsidP="004A0595">
      <w:pPr>
        <w:rPr>
          <w:lang w:val="en-US"/>
        </w:rPr>
      </w:pPr>
    </w:p>
    <w:p w:rsidR="00D90EF4" w:rsidRDefault="004A0595" w:rsidP="004A0595">
      <w:pPr>
        <w:rPr>
          <w:lang w:val="en-US"/>
        </w:rPr>
      </w:pPr>
      <w:r>
        <w:rPr>
          <w:lang w:val="en-US"/>
        </w:rPr>
        <w:t xml:space="preserve">In this initial part, we need to decide which payment type select for our Supplier Payment. </w:t>
      </w:r>
    </w:p>
    <w:p w:rsidR="004A0595" w:rsidRDefault="004A0595" w:rsidP="004A0595">
      <w:pPr>
        <w:rPr>
          <w:lang w:val="en-US"/>
        </w:rPr>
      </w:pPr>
      <w:r>
        <w:rPr>
          <w:lang w:val="en-US"/>
        </w:rPr>
        <w:t xml:space="preserve">This form has </w:t>
      </w: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Payment Types:</w:t>
      </w:r>
    </w:p>
    <w:p w:rsidR="004A0595" w:rsidRDefault="004A0595" w:rsidP="004A0595">
      <w:pPr>
        <w:rPr>
          <w:lang w:val="en-US"/>
        </w:rPr>
      </w:pPr>
    </w:p>
    <w:p w:rsidR="004A0595" w:rsidRDefault="004A0595" w:rsidP="004A0595">
      <w:pPr>
        <w:pStyle w:val="Prrafodelista"/>
        <w:numPr>
          <w:ilvl w:val="0"/>
          <w:numId w:val="27"/>
        </w:numPr>
        <w:rPr>
          <w:lang w:val="en-US"/>
        </w:rPr>
      </w:pPr>
      <w:r>
        <w:rPr>
          <w:lang w:val="en-US"/>
        </w:rPr>
        <w:t>Pro-forma</w:t>
      </w:r>
    </w:p>
    <w:p w:rsidR="004A0595" w:rsidRDefault="004A0595" w:rsidP="004A0595">
      <w:pPr>
        <w:pStyle w:val="Prrafodelista"/>
        <w:numPr>
          <w:ilvl w:val="0"/>
          <w:numId w:val="27"/>
        </w:numPr>
        <w:rPr>
          <w:lang w:val="en-US"/>
        </w:rPr>
      </w:pPr>
      <w:r>
        <w:rPr>
          <w:lang w:val="en-US"/>
        </w:rPr>
        <w:t>Government Charges</w:t>
      </w:r>
    </w:p>
    <w:p w:rsidR="004A0595" w:rsidRDefault="004A0595" w:rsidP="004A0595">
      <w:pPr>
        <w:pStyle w:val="Prrafodelista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None of Above. </w:t>
      </w:r>
    </w:p>
    <w:p w:rsidR="004A0595" w:rsidRDefault="004A0595" w:rsidP="004A0595">
      <w:pPr>
        <w:rPr>
          <w:lang w:val="en-US"/>
        </w:rPr>
      </w:pPr>
    </w:p>
    <w:p w:rsidR="004A0595" w:rsidRDefault="004A0595" w:rsidP="004A0595">
      <w:pPr>
        <w:rPr>
          <w:lang w:val="en-US"/>
        </w:rPr>
      </w:pPr>
      <w:r>
        <w:rPr>
          <w:lang w:val="en-US"/>
        </w:rPr>
        <w:t xml:space="preserve">Depends which select the workflow take one-way or other way. </w:t>
      </w:r>
      <w:r w:rsidRPr="004A0595">
        <w:rPr>
          <w:lang w:val="en-US"/>
        </w:rPr>
        <w:t>These paths are explained in the Approval Workflow section.</w:t>
      </w:r>
    </w:p>
    <w:p w:rsidR="004A0595" w:rsidRDefault="004A0595" w:rsidP="004A0595">
      <w:pPr>
        <w:rPr>
          <w:lang w:val="en-US"/>
        </w:rPr>
      </w:pPr>
    </w:p>
    <w:p w:rsidR="004A0595" w:rsidRDefault="004A0595" w:rsidP="004A0595">
      <w:pPr>
        <w:rPr>
          <w:lang w:val="en-US"/>
        </w:rPr>
      </w:pPr>
      <w:r>
        <w:rPr>
          <w:lang w:val="en-US"/>
        </w:rPr>
        <w:t>For what data you need to provide, only need to provide:</w:t>
      </w:r>
    </w:p>
    <w:p w:rsidR="004A0595" w:rsidRDefault="004A0595" w:rsidP="004A0595">
      <w:pPr>
        <w:rPr>
          <w:lang w:val="en-US"/>
        </w:rPr>
      </w:pPr>
    </w:p>
    <w:p w:rsidR="004A0595" w:rsidRDefault="004A0595" w:rsidP="004A0595">
      <w:pPr>
        <w:pStyle w:val="Prrafodelista"/>
        <w:numPr>
          <w:ilvl w:val="0"/>
          <w:numId w:val="28"/>
        </w:numPr>
        <w:rPr>
          <w:lang w:val="en-US"/>
        </w:rPr>
      </w:pPr>
      <w:r>
        <w:rPr>
          <w:lang w:val="en-US"/>
        </w:rPr>
        <w:t>Supplier Name</w:t>
      </w:r>
    </w:p>
    <w:p w:rsidR="004A0595" w:rsidRDefault="004A3051" w:rsidP="004A0595">
      <w:pPr>
        <w:pStyle w:val="Prrafodelista"/>
        <w:numPr>
          <w:ilvl w:val="0"/>
          <w:numId w:val="28"/>
        </w:numPr>
        <w:rPr>
          <w:lang w:val="en-US"/>
        </w:rPr>
      </w:pPr>
      <w:r>
        <w:rPr>
          <w:lang w:val="en-US"/>
        </w:rPr>
        <w:t>Payer Company</w:t>
      </w:r>
    </w:p>
    <w:p w:rsidR="004A3051" w:rsidRDefault="004A3051" w:rsidP="004A0595">
      <w:pPr>
        <w:pStyle w:val="Prrafodelista"/>
        <w:numPr>
          <w:ilvl w:val="0"/>
          <w:numId w:val="28"/>
        </w:numPr>
        <w:rPr>
          <w:lang w:val="en-US"/>
        </w:rPr>
      </w:pPr>
      <w:r>
        <w:rPr>
          <w:lang w:val="en-US"/>
        </w:rPr>
        <w:t>Document Date</w:t>
      </w:r>
    </w:p>
    <w:p w:rsidR="004A3051" w:rsidRDefault="004A3051" w:rsidP="004A0595">
      <w:pPr>
        <w:pStyle w:val="Prrafodelista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Currency </w:t>
      </w:r>
    </w:p>
    <w:p w:rsidR="004A3051" w:rsidRDefault="004A3051" w:rsidP="004A0595">
      <w:pPr>
        <w:pStyle w:val="Prrafodelista"/>
        <w:numPr>
          <w:ilvl w:val="0"/>
          <w:numId w:val="28"/>
        </w:numPr>
        <w:rPr>
          <w:lang w:val="en-US"/>
        </w:rPr>
      </w:pPr>
      <w:r>
        <w:rPr>
          <w:lang w:val="en-US"/>
        </w:rPr>
        <w:t>Payment Amount</w:t>
      </w:r>
    </w:p>
    <w:p w:rsidR="004A3051" w:rsidRDefault="004A3051" w:rsidP="004A3051">
      <w:pPr>
        <w:rPr>
          <w:lang w:val="en-US"/>
        </w:rPr>
      </w:pPr>
    </w:p>
    <w:p w:rsidR="004A3051" w:rsidRPr="004A3051" w:rsidRDefault="004A3051" w:rsidP="004A3051">
      <w:pPr>
        <w:rPr>
          <w:lang w:val="en-US"/>
        </w:rPr>
      </w:pPr>
      <w:r>
        <w:rPr>
          <w:lang w:val="en-US"/>
        </w:rPr>
        <w:t xml:space="preserve">The number of </w:t>
      </w:r>
      <w:r w:rsidRPr="004A3051">
        <w:rPr>
          <w:b/>
          <w:lang w:val="en-US"/>
        </w:rPr>
        <w:t>SUPPLIER VAT</w:t>
      </w:r>
      <w:r>
        <w:rPr>
          <w:b/>
          <w:lang w:val="en-US"/>
        </w:rPr>
        <w:t xml:space="preserve"> </w:t>
      </w:r>
      <w:r>
        <w:rPr>
          <w:lang w:val="en-US"/>
        </w:rPr>
        <w:t>is an automatic field whe</w:t>
      </w:r>
      <w:r w:rsidR="00BB45ED">
        <w:rPr>
          <w:lang w:val="en-US"/>
        </w:rPr>
        <w:t>n</w:t>
      </w:r>
      <w:r>
        <w:rPr>
          <w:lang w:val="en-US"/>
        </w:rPr>
        <w:t xml:space="preserve"> you write a Supplier Name. </w:t>
      </w:r>
    </w:p>
    <w:p w:rsidR="004A0595" w:rsidRPr="004A0595" w:rsidRDefault="00AF355E" w:rsidP="004A059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122C90" wp14:editId="2D4465BB">
            <wp:extent cx="5941060" cy="1147445"/>
            <wp:effectExtent l="0" t="0" r="254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F4" w:rsidRDefault="00D90EF4" w:rsidP="00D90EF4">
      <w:pPr>
        <w:jc w:val="center"/>
        <w:rPr>
          <w:lang w:val="en-US"/>
        </w:rPr>
      </w:pPr>
    </w:p>
    <w:p w:rsidR="00E23E5E" w:rsidRPr="00791D68" w:rsidRDefault="004A3051" w:rsidP="00E23E5E">
      <w:pPr>
        <w:pStyle w:val="Ttulo3"/>
      </w:pPr>
      <w:bookmarkStart w:id="66" w:name="_Toc170109269"/>
      <w:r>
        <w:t>Form Project Information</w:t>
      </w:r>
      <w:bookmarkEnd w:id="66"/>
    </w:p>
    <w:p w:rsidR="00791D68" w:rsidRDefault="004A3051" w:rsidP="00DD4938">
      <w:pPr>
        <w:rPr>
          <w:noProof/>
        </w:rPr>
      </w:pPr>
      <w:r>
        <w:rPr>
          <w:noProof/>
        </w:rPr>
        <w:drawing>
          <wp:inline distT="0" distB="0" distL="0" distR="0" wp14:anchorId="6280FCCE" wp14:editId="71866788">
            <wp:extent cx="5941060" cy="717550"/>
            <wp:effectExtent l="0" t="0" r="2540" b="635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51" w:rsidRDefault="004A3051" w:rsidP="00DD4938">
      <w:pPr>
        <w:rPr>
          <w:noProof/>
          <w:lang w:val="en-US"/>
        </w:rPr>
      </w:pPr>
    </w:p>
    <w:p w:rsidR="004A3051" w:rsidRPr="004A3051" w:rsidRDefault="004A3051" w:rsidP="00DD4938">
      <w:pPr>
        <w:rPr>
          <w:noProof/>
          <w:lang w:val="en-US"/>
        </w:rPr>
      </w:pPr>
      <w:r w:rsidRPr="004A3051">
        <w:rPr>
          <w:noProof/>
          <w:lang w:val="en-US"/>
        </w:rPr>
        <w:t xml:space="preserve">For project information only need to provide the Project Number, Project name is an automatic field when you provide a Project Number and is necesary to upload attachement. </w:t>
      </w:r>
    </w:p>
    <w:p w:rsidR="004A3051" w:rsidRPr="00DF7F98" w:rsidRDefault="004A3051" w:rsidP="00DD4938">
      <w:pPr>
        <w:rPr>
          <w:lang w:val="en-US"/>
        </w:rPr>
      </w:pPr>
    </w:p>
    <w:p w:rsidR="00DF7F98" w:rsidRDefault="00DF7F98" w:rsidP="00DD4938">
      <w:pPr>
        <w:rPr>
          <w:lang w:val="en-US"/>
        </w:rPr>
      </w:pPr>
    </w:p>
    <w:p w:rsidR="00E23E5E" w:rsidRPr="00791D68" w:rsidRDefault="00E23E5E" w:rsidP="00E23E5E">
      <w:pPr>
        <w:pStyle w:val="Ttulo3"/>
      </w:pPr>
      <w:bookmarkStart w:id="67" w:name="_Toc170109270"/>
      <w:r w:rsidRPr="00791D68">
        <w:t>Form</w:t>
      </w:r>
      <w:r>
        <w:t xml:space="preserve"> </w:t>
      </w:r>
      <w:r w:rsidR="004A3051">
        <w:t>Invoice Information (Pro-forma ONLY)</w:t>
      </w:r>
      <w:bookmarkEnd w:id="67"/>
    </w:p>
    <w:p w:rsidR="00791D68" w:rsidRDefault="004A3051" w:rsidP="00DD4938">
      <w:pPr>
        <w:rPr>
          <w:lang w:val="en-US"/>
        </w:rPr>
      </w:pPr>
      <w:r>
        <w:rPr>
          <w:noProof/>
        </w:rPr>
        <w:drawing>
          <wp:inline distT="0" distB="0" distL="0" distR="0" wp14:anchorId="62448AAF" wp14:editId="241D8125">
            <wp:extent cx="5941060" cy="724535"/>
            <wp:effectExtent l="0" t="0" r="254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51" w:rsidRDefault="004A3051" w:rsidP="00DD4938">
      <w:pPr>
        <w:rPr>
          <w:lang w:val="en-US"/>
        </w:rPr>
      </w:pPr>
    </w:p>
    <w:p w:rsidR="004A3051" w:rsidRDefault="004A3051" w:rsidP="00DD4938">
      <w:pPr>
        <w:rPr>
          <w:lang w:val="en-US"/>
        </w:rPr>
      </w:pPr>
      <w:r>
        <w:rPr>
          <w:lang w:val="en-US"/>
        </w:rPr>
        <w:t xml:space="preserve">For this form </w:t>
      </w:r>
      <w:r w:rsidR="00D856AD">
        <w:rPr>
          <w:lang w:val="en-US"/>
        </w:rPr>
        <w:t>part,</w:t>
      </w:r>
      <w:r>
        <w:rPr>
          <w:lang w:val="en-US"/>
        </w:rPr>
        <w:t xml:space="preserve"> you only need to leave empty. This part will provide the information by AP Accountants</w:t>
      </w:r>
    </w:p>
    <w:p w:rsidR="004A3051" w:rsidRDefault="004A3051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791D68" w:rsidRDefault="00791D68" w:rsidP="00DD4938">
      <w:pPr>
        <w:rPr>
          <w:lang w:val="en-US"/>
        </w:rPr>
      </w:pPr>
    </w:p>
    <w:p w:rsidR="00791D68" w:rsidRPr="00791D68" w:rsidRDefault="00791D68" w:rsidP="00791D68">
      <w:pPr>
        <w:pStyle w:val="Ttulo3"/>
      </w:pPr>
      <w:bookmarkStart w:id="68" w:name="_Toc170109271"/>
      <w:r>
        <w:t xml:space="preserve">Approval </w:t>
      </w:r>
      <w:proofErr w:type="spellStart"/>
      <w:r>
        <w:t>WorkFlow</w:t>
      </w:r>
      <w:bookmarkEnd w:id="68"/>
      <w:proofErr w:type="spellEnd"/>
    </w:p>
    <w:p w:rsidR="00791D68" w:rsidRDefault="00D90EF4" w:rsidP="00DD4938">
      <w:pPr>
        <w:rPr>
          <w:lang w:val="en-US"/>
        </w:rPr>
      </w:pPr>
      <w:r>
        <w:rPr>
          <w:lang w:val="en-US"/>
        </w:rPr>
        <w:t>This is the approval workflow.</w:t>
      </w:r>
    </w:p>
    <w:p w:rsidR="004A3051" w:rsidRDefault="004A3051" w:rsidP="00DD4938">
      <w:pPr>
        <w:rPr>
          <w:lang w:val="en-US"/>
        </w:rPr>
      </w:pPr>
    </w:p>
    <w:p w:rsidR="00791D68" w:rsidRDefault="004A3051" w:rsidP="00DD4938">
      <w:pPr>
        <w:rPr>
          <w:lang w:val="en-US"/>
        </w:rPr>
      </w:pPr>
      <w:r>
        <w:rPr>
          <w:noProof/>
        </w:rPr>
        <w:drawing>
          <wp:inline distT="0" distB="0" distL="0" distR="0" wp14:anchorId="5D8E14F9" wp14:editId="419F2ED4">
            <wp:extent cx="5941060" cy="1903095"/>
            <wp:effectExtent l="0" t="0" r="2540" b="190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51" w:rsidRDefault="004A3051" w:rsidP="00DD4938">
      <w:pPr>
        <w:rPr>
          <w:lang w:val="en-US"/>
        </w:rPr>
      </w:pPr>
    </w:p>
    <w:p w:rsidR="00791D68" w:rsidRDefault="00546037" w:rsidP="00DD4938">
      <w:pPr>
        <w:rPr>
          <w:lang w:val="en-US"/>
        </w:rPr>
      </w:pPr>
      <w:r w:rsidRPr="00546037">
        <w:rPr>
          <w:lang w:val="en-US"/>
        </w:rPr>
        <w:t>If you select Government Charges or None of Above in payment type, the approval workflow is normal like other modules. However, if you select Pro-forma, the workflow follow a different way and when pass the AP Accountant 1 node, come back to the applicant for provide more data about the invoice.</w:t>
      </w:r>
      <w:r>
        <w:rPr>
          <w:lang w:val="en-US"/>
        </w:rPr>
        <w:t xml:space="preserve"> When the applicant provide this information, come back again to AP Accountant to workflow approve. </w:t>
      </w:r>
    </w:p>
    <w:p w:rsidR="00791D68" w:rsidRDefault="00791D68" w:rsidP="00DD4938">
      <w:pPr>
        <w:rPr>
          <w:lang w:val="en-US"/>
        </w:rPr>
      </w:pPr>
    </w:p>
    <w:p w:rsidR="00D90EF4" w:rsidRDefault="00D90EF4" w:rsidP="00D90EF4">
      <w:pPr>
        <w:rPr>
          <w:lang w:val="en-US"/>
        </w:rPr>
      </w:pPr>
      <w:r>
        <w:rPr>
          <w:lang w:val="en-US"/>
        </w:rPr>
        <w:t xml:space="preserve">This is a </w:t>
      </w:r>
      <w:r w:rsidR="00D856AD">
        <w:rPr>
          <w:lang w:val="en-US"/>
        </w:rPr>
        <w:t>workflow, which</w:t>
      </w:r>
      <w:r>
        <w:rPr>
          <w:lang w:val="en-US"/>
        </w:rPr>
        <w:t xml:space="preserve"> follow similar functionalities than other.</w:t>
      </w:r>
    </w:p>
    <w:p w:rsidR="00D90EF4" w:rsidRDefault="00D90EF4" w:rsidP="00D90EF4">
      <w:pPr>
        <w:rPr>
          <w:lang w:val="en-US"/>
        </w:rPr>
      </w:pPr>
      <w:r>
        <w:rPr>
          <w:lang w:val="en-US"/>
        </w:rPr>
        <w:t xml:space="preserve">User just need to fill the form and push SAVE or SUBMIT button depending on the case. </w:t>
      </w:r>
    </w:p>
    <w:p w:rsidR="00D90EF4" w:rsidRDefault="00D90EF4" w:rsidP="00D90EF4">
      <w:pPr>
        <w:rPr>
          <w:lang w:val="en-US"/>
        </w:rPr>
      </w:pPr>
    </w:p>
    <w:p w:rsidR="00DF7F98" w:rsidRPr="00DF7F98" w:rsidRDefault="00DF7F98" w:rsidP="00DD4938">
      <w:pPr>
        <w:rPr>
          <w:lang w:val="en-US"/>
        </w:rPr>
      </w:pPr>
    </w:p>
    <w:p w:rsidR="008148B3" w:rsidRPr="00DF7F98" w:rsidRDefault="008148B3" w:rsidP="008148B3">
      <w:pPr>
        <w:pStyle w:val="Ttulo2"/>
        <w:rPr>
          <w:lang w:val="en-US"/>
        </w:rPr>
      </w:pPr>
      <w:bookmarkStart w:id="69" w:name="_Toc170109272"/>
      <w:r>
        <w:rPr>
          <w:lang w:val="en-US"/>
        </w:rPr>
        <w:t>Frequency Questions &amp; Answers</w:t>
      </w:r>
      <w:bookmarkEnd w:id="69"/>
    </w:p>
    <w:p w:rsidR="008148B3" w:rsidRPr="00791D68" w:rsidRDefault="008148B3" w:rsidP="008148B3">
      <w:pPr>
        <w:pStyle w:val="Ttulo3"/>
      </w:pPr>
      <w:bookmarkStart w:id="70" w:name="_Toc170109273"/>
      <w:r>
        <w:t>Who has access?</w:t>
      </w:r>
      <w:bookmarkEnd w:id="70"/>
    </w:p>
    <w:p w:rsidR="008148B3" w:rsidRDefault="00D856AD" w:rsidP="008148B3">
      <w:pPr>
        <w:rPr>
          <w:lang w:val="en-US"/>
        </w:rPr>
      </w:pPr>
      <w:r>
        <w:rPr>
          <w:lang w:val="en-US"/>
        </w:rPr>
        <w:t>For this workflow can access all employees for make his Supplier Payment w/o Invoices</w:t>
      </w:r>
    </w:p>
    <w:p w:rsidR="002F2A2C" w:rsidRDefault="002F2A2C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8148B3" w:rsidRDefault="008148B3" w:rsidP="008148B3">
      <w:pPr>
        <w:rPr>
          <w:lang w:val="en-US"/>
        </w:rPr>
      </w:pPr>
    </w:p>
    <w:p w:rsidR="00EF28FF" w:rsidRDefault="00EF28FF" w:rsidP="008148B3">
      <w:pPr>
        <w:rPr>
          <w:lang w:val="en-US"/>
        </w:rPr>
      </w:pPr>
    </w:p>
    <w:p w:rsidR="001D6724" w:rsidRPr="00791D68" w:rsidRDefault="001D6724" w:rsidP="001D6724">
      <w:pPr>
        <w:pStyle w:val="Ttulo3"/>
      </w:pPr>
      <w:bookmarkStart w:id="71" w:name="_Toc170109274"/>
      <w:r>
        <w:t>How could</w:t>
      </w:r>
      <w:r w:rsidR="00DF5155">
        <w:t xml:space="preserve"> I follow my Supplier Payment</w:t>
      </w:r>
      <w:r>
        <w:t>?</w:t>
      </w:r>
      <w:bookmarkEnd w:id="71"/>
    </w:p>
    <w:p w:rsidR="002F2A2C" w:rsidRDefault="00D856AD" w:rsidP="001D6724">
      <w:pPr>
        <w:rPr>
          <w:lang w:val="en-US"/>
        </w:rPr>
      </w:pPr>
      <w:r>
        <w:rPr>
          <w:lang w:val="en-US"/>
        </w:rPr>
        <w:t>To follow your payment, you can go to the Payment without</w:t>
      </w:r>
      <w:r w:rsidR="002F2A2C">
        <w:rPr>
          <w:lang w:val="en-US"/>
        </w:rPr>
        <w:t xml:space="preserve"> Invoice List</w:t>
      </w:r>
      <w:r>
        <w:rPr>
          <w:lang w:val="en-US"/>
        </w:rPr>
        <w:t>.</w:t>
      </w:r>
    </w:p>
    <w:p w:rsidR="002F2A2C" w:rsidRDefault="002F2A2C" w:rsidP="001D6724">
      <w:pPr>
        <w:rPr>
          <w:lang w:val="en-US"/>
        </w:rPr>
      </w:pPr>
    </w:p>
    <w:p w:rsidR="001D6724" w:rsidRDefault="002F2A2C" w:rsidP="001D6724">
      <w:pPr>
        <w:rPr>
          <w:lang w:val="en-US"/>
        </w:rPr>
      </w:pPr>
      <w:r>
        <w:rPr>
          <w:noProof/>
        </w:rPr>
        <w:drawing>
          <wp:inline distT="0" distB="0" distL="0" distR="0" wp14:anchorId="7998AE8D" wp14:editId="5E1825A1">
            <wp:extent cx="3305175" cy="2297061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11419" cy="230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6AD">
        <w:rPr>
          <w:lang w:val="en-US"/>
        </w:rPr>
        <w:t xml:space="preserve"> </w:t>
      </w:r>
    </w:p>
    <w:p w:rsidR="002F2A2C" w:rsidRDefault="002F2A2C" w:rsidP="001D6724">
      <w:pPr>
        <w:rPr>
          <w:lang w:val="en-US"/>
        </w:rPr>
      </w:pPr>
    </w:p>
    <w:p w:rsidR="002F2A2C" w:rsidRDefault="002F2A2C" w:rsidP="001D6724">
      <w:pPr>
        <w:rPr>
          <w:lang w:val="en-US"/>
        </w:rPr>
      </w:pPr>
      <w:r>
        <w:rPr>
          <w:noProof/>
        </w:rPr>
        <w:drawing>
          <wp:inline distT="0" distB="0" distL="0" distR="0" wp14:anchorId="669EB780" wp14:editId="04E6B5C2">
            <wp:extent cx="2352675" cy="3003120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59408" cy="301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724" w:rsidRDefault="001D6724" w:rsidP="001D6724">
      <w:pPr>
        <w:jc w:val="center"/>
        <w:rPr>
          <w:lang w:val="en-US"/>
        </w:rPr>
      </w:pPr>
    </w:p>
    <w:p w:rsidR="001D6724" w:rsidRPr="00DF7F98" w:rsidRDefault="001D6724" w:rsidP="001D6724">
      <w:pPr>
        <w:rPr>
          <w:lang w:val="en-US"/>
        </w:rPr>
      </w:pPr>
    </w:p>
    <w:p w:rsidR="001D6724" w:rsidRPr="00DF7F98" w:rsidRDefault="001D6724" w:rsidP="00DD4938">
      <w:pPr>
        <w:rPr>
          <w:lang w:val="en-US"/>
        </w:rPr>
      </w:pPr>
    </w:p>
    <w:p w:rsidR="00DD4938" w:rsidRPr="001A42CB" w:rsidRDefault="00DD4938" w:rsidP="00DD4938">
      <w:pPr>
        <w:pStyle w:val="Ttulo1"/>
        <w:rPr>
          <w:lang w:val="en-US"/>
        </w:rPr>
      </w:pPr>
      <w:bookmarkStart w:id="72" w:name="_Toc170109275"/>
      <w:r w:rsidRPr="001A42CB">
        <w:rPr>
          <w:lang w:val="en-US"/>
        </w:rPr>
        <w:lastRenderedPageBreak/>
        <w:t>Check Pending tasks</w:t>
      </w:r>
      <w:bookmarkEnd w:id="72"/>
    </w:p>
    <w:p w:rsidR="00615EBF" w:rsidRPr="00DD4938" w:rsidRDefault="00615EBF" w:rsidP="00DD4938">
      <w:pPr>
        <w:rPr>
          <w:lang w:val="en-US"/>
        </w:rPr>
      </w:pPr>
      <w:r w:rsidRPr="00DD4938">
        <w:rPr>
          <w:lang w:val="en-US"/>
        </w:rPr>
        <w:t xml:space="preserve">A pending </w:t>
      </w:r>
      <w:proofErr w:type="gramStart"/>
      <w:r w:rsidRPr="00DD4938">
        <w:rPr>
          <w:lang w:val="en-US"/>
        </w:rPr>
        <w:t>task warning</w:t>
      </w:r>
      <w:proofErr w:type="gramEnd"/>
      <w:r w:rsidRPr="00DD4938">
        <w:rPr>
          <w:lang w:val="en-US"/>
        </w:rPr>
        <w:t xml:space="preserve"> symbol will appear on the homepage  </w:t>
      </w:r>
    </w:p>
    <w:p w:rsidR="00615EBF" w:rsidRPr="00DD4938" w:rsidRDefault="00615EBF" w:rsidP="00DD4938">
      <w:pPr>
        <w:rPr>
          <w:lang w:val="en-US"/>
        </w:rPr>
      </w:pPr>
    </w:p>
    <w:p w:rsidR="00615EBF" w:rsidRPr="008148B3" w:rsidRDefault="002E42CA" w:rsidP="00615EBF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0"/>
          <w:szCs w:val="20"/>
          <w:lang w:val="en-US"/>
        </w:rPr>
      </w:pPr>
      <w:r w:rsidRPr="003927D7">
        <w:rPr>
          <w:noProof/>
          <w:lang w:eastAsia="es-ES"/>
        </w:rPr>
        <w:drawing>
          <wp:inline distT="0" distB="0" distL="0" distR="0" wp14:anchorId="5338F17A" wp14:editId="4A94B800">
            <wp:extent cx="4802245" cy="276207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245" cy="27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EBF" w:rsidRPr="001027D9" w:rsidRDefault="00615EBF" w:rsidP="00615EBF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  <w:lang w:val="en-GB"/>
        </w:rPr>
      </w:pPr>
      <w:r w:rsidRPr="001027D9">
        <w:rPr>
          <w:rFonts w:ascii="Calibri" w:hAnsi="Calibri" w:cs="Calibri"/>
          <w:sz w:val="20"/>
          <w:szCs w:val="20"/>
          <w:lang w:val="en-GB"/>
        </w:rPr>
        <w:t> </w:t>
      </w:r>
    </w:p>
    <w:p w:rsidR="003D14DD" w:rsidRPr="004C2CAD" w:rsidRDefault="00615EBF" w:rsidP="00DD4938">
      <w:pPr>
        <w:rPr>
          <w:lang w:val="en-US"/>
        </w:rPr>
      </w:pPr>
      <w:proofErr w:type="gramStart"/>
      <w:r w:rsidRPr="004C2CAD">
        <w:rPr>
          <w:lang w:val="en-US"/>
        </w:rPr>
        <w:t>Or</w:t>
      </w:r>
      <w:proofErr w:type="gramEnd"/>
      <w:r w:rsidRPr="004C2CAD">
        <w:rPr>
          <w:lang w:val="en-US"/>
        </w:rPr>
        <w:t xml:space="preserve"> you can s</w:t>
      </w:r>
      <w:r w:rsidR="003D14DD" w:rsidRPr="004C2CAD">
        <w:rPr>
          <w:lang w:val="en-US"/>
        </w:rPr>
        <w:t>elect PROCESESS to check all tasks.</w:t>
      </w:r>
    </w:p>
    <w:p w:rsidR="003D14DD" w:rsidRPr="004C2CAD" w:rsidRDefault="003D14DD" w:rsidP="003D14DD">
      <w:pPr>
        <w:rPr>
          <w:lang w:val="en-US"/>
        </w:rPr>
      </w:pPr>
    </w:p>
    <w:p w:rsidR="003D14DD" w:rsidRPr="004C2CAD" w:rsidRDefault="003D14DD" w:rsidP="00DD4938">
      <w:pPr>
        <w:pStyle w:val="Prrafodelista"/>
        <w:numPr>
          <w:ilvl w:val="0"/>
          <w:numId w:val="19"/>
        </w:numPr>
        <w:rPr>
          <w:lang w:val="en-US"/>
        </w:rPr>
      </w:pPr>
      <w:r w:rsidRPr="004C2CAD">
        <w:rPr>
          <w:lang w:val="en-US"/>
        </w:rPr>
        <w:t>To Do List : my pending tasks</w:t>
      </w:r>
    </w:p>
    <w:p w:rsidR="003D14DD" w:rsidRPr="00DD4938" w:rsidRDefault="003D14DD" w:rsidP="00DD4938">
      <w:pPr>
        <w:pStyle w:val="Prrafodelista"/>
        <w:numPr>
          <w:ilvl w:val="0"/>
          <w:numId w:val="19"/>
        </w:numPr>
      </w:pPr>
      <w:proofErr w:type="spellStart"/>
      <w:proofErr w:type="gramStart"/>
      <w:r w:rsidRPr="00DD4938">
        <w:t>Handled</w:t>
      </w:r>
      <w:proofErr w:type="spellEnd"/>
      <w:r w:rsidRPr="00DD4938">
        <w:t xml:space="preserve"> :</w:t>
      </w:r>
      <w:proofErr w:type="gramEnd"/>
      <w:r w:rsidRPr="00DD4938">
        <w:t xml:space="preserve"> </w:t>
      </w:r>
      <w:proofErr w:type="spellStart"/>
      <w:r w:rsidRPr="00DD4938">
        <w:t>my</w:t>
      </w:r>
      <w:proofErr w:type="spellEnd"/>
      <w:r w:rsidRPr="00DD4938">
        <w:t xml:space="preserve"> </w:t>
      </w:r>
      <w:proofErr w:type="spellStart"/>
      <w:r w:rsidRPr="00DD4938">
        <w:t>tasks</w:t>
      </w:r>
      <w:proofErr w:type="spellEnd"/>
      <w:r w:rsidRPr="00DD4938">
        <w:t xml:space="preserve"> </w:t>
      </w:r>
      <w:proofErr w:type="spellStart"/>
      <w:r w:rsidRPr="00DD4938">
        <w:t>completed</w:t>
      </w:r>
      <w:proofErr w:type="spellEnd"/>
    </w:p>
    <w:p w:rsidR="003D14DD" w:rsidRPr="004C2CAD" w:rsidRDefault="003D14DD" w:rsidP="00DD4938">
      <w:pPr>
        <w:pStyle w:val="Prrafodelista"/>
        <w:numPr>
          <w:ilvl w:val="0"/>
          <w:numId w:val="19"/>
        </w:numPr>
        <w:rPr>
          <w:lang w:val="en-US"/>
        </w:rPr>
      </w:pPr>
      <w:r w:rsidRPr="004C2CAD">
        <w:rPr>
          <w:lang w:val="en-US"/>
        </w:rPr>
        <w:t xml:space="preserve">My Request : My requested tasks  to others </w:t>
      </w:r>
    </w:p>
    <w:p w:rsidR="003D14DD" w:rsidRPr="004C2CAD" w:rsidRDefault="003D14DD" w:rsidP="00DD4938">
      <w:pPr>
        <w:rPr>
          <w:lang w:val="en-US"/>
        </w:rPr>
      </w:pPr>
    </w:p>
    <w:p w:rsidR="003D14DD" w:rsidRPr="00DD4938" w:rsidRDefault="003D14DD" w:rsidP="00DD4938">
      <w:r>
        <w:rPr>
          <w:noProof/>
        </w:rPr>
        <w:drawing>
          <wp:inline distT="0" distB="0" distL="0" distR="0" wp14:anchorId="5F87AA2B" wp14:editId="72980F8E">
            <wp:extent cx="5943600" cy="20764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4DD" w:rsidRPr="00DD4938" w:rsidRDefault="003D14DD" w:rsidP="00DD4938"/>
    <w:p w:rsidR="003D14DD" w:rsidRPr="00DD4938" w:rsidRDefault="003D14DD" w:rsidP="003D14DD"/>
    <w:p w:rsidR="00615EBF" w:rsidRPr="00DD4938" w:rsidRDefault="00615EBF" w:rsidP="003D14DD"/>
    <w:p w:rsidR="00615EBF" w:rsidRPr="002B521D" w:rsidRDefault="00615EBF" w:rsidP="00615EBF">
      <w:pPr>
        <w:pStyle w:val="Ttulo1"/>
      </w:pPr>
      <w:bookmarkStart w:id="73" w:name="_Toc152070660"/>
      <w:bookmarkStart w:id="74" w:name="_Toc170109276"/>
      <w:r>
        <w:lastRenderedPageBreak/>
        <w:t xml:space="preserve">CONTACT MiTools </w:t>
      </w:r>
      <w:proofErr w:type="spellStart"/>
      <w:r>
        <w:t>Team</w:t>
      </w:r>
      <w:bookmarkEnd w:id="73"/>
      <w:bookmarkEnd w:id="74"/>
      <w:proofErr w:type="spellEnd"/>
    </w:p>
    <w:p w:rsidR="00615EBF" w:rsidRPr="00DD4938" w:rsidRDefault="00615EBF" w:rsidP="00DD4938"/>
    <w:p w:rsidR="00615EBF" w:rsidRPr="004C2CAD" w:rsidRDefault="00615EBF" w:rsidP="00DD4938">
      <w:pPr>
        <w:rPr>
          <w:lang w:val="en-US"/>
        </w:rPr>
      </w:pPr>
      <w:r w:rsidRPr="004C2CAD">
        <w:rPr>
          <w:lang w:val="en-US"/>
        </w:rPr>
        <w:t>Please send any questions, issues, or information to email:</w:t>
      </w:r>
    </w:p>
    <w:p w:rsidR="00615EBF" w:rsidRPr="004C2CAD" w:rsidRDefault="00615EBF" w:rsidP="00DD4938">
      <w:pPr>
        <w:rPr>
          <w:lang w:val="en-US"/>
        </w:rPr>
      </w:pPr>
    </w:p>
    <w:p w:rsidR="00615EBF" w:rsidRPr="004C2CAD" w:rsidRDefault="00615EBF" w:rsidP="00DD4938">
      <w:pPr>
        <w:rPr>
          <w:lang w:val="en-US"/>
        </w:rPr>
      </w:pPr>
    </w:p>
    <w:p w:rsidR="00615EBF" w:rsidRPr="00DD4938" w:rsidRDefault="00615EBF" w:rsidP="00DD4938">
      <w:pPr>
        <w:jc w:val="center"/>
        <w:rPr>
          <w:b/>
        </w:rPr>
      </w:pPr>
      <w:r w:rsidRPr="00DD4938">
        <w:rPr>
          <w:b/>
        </w:rPr>
        <w:t>mitools.support@eptisa.com</w:t>
      </w:r>
    </w:p>
    <w:p w:rsidR="00615EBF" w:rsidRPr="00DD4938" w:rsidRDefault="00615EBF" w:rsidP="00615EBF"/>
    <w:p w:rsidR="00615EBF" w:rsidRDefault="00615EBF" w:rsidP="00DD4938"/>
    <w:p w:rsidR="00C9534F" w:rsidRPr="00615EBF" w:rsidRDefault="00615EBF" w:rsidP="00615EBF">
      <w:pPr>
        <w:jc w:val="center"/>
        <w:rPr>
          <w:rFonts w:ascii="Calibri" w:hAnsi="Calibri" w:cs="Calibri"/>
          <w:sz w:val="20"/>
          <w:szCs w:val="20"/>
        </w:rPr>
      </w:pPr>
      <w:r>
        <w:br w:type="page"/>
      </w:r>
      <w:r w:rsidR="00273194">
        <w:rPr>
          <w:noProof/>
        </w:rPr>
        <w:lastRenderedPageBreak/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-800100</wp:posOffset>
            </wp:positionH>
            <wp:positionV relativeFrom="paragraph">
              <wp:posOffset>-1286510</wp:posOffset>
            </wp:positionV>
            <wp:extent cx="7523480" cy="11219180"/>
            <wp:effectExtent l="19050" t="19050" r="20320" b="20320"/>
            <wp:wrapNone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36" t="16870" r="27753" b="7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3480" cy="112191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9534F" w:rsidRPr="00615EBF" w:rsidSect="00DA5E59">
      <w:footerReference w:type="default" r:id="rId36"/>
      <w:type w:val="continuous"/>
      <w:pgSz w:w="11907" w:h="16840" w:code="9"/>
      <w:pgMar w:top="1934" w:right="1275" w:bottom="1701" w:left="1276" w:header="709" w:footer="4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04A" w:rsidRDefault="00BC504A">
      <w:r>
        <w:separator/>
      </w:r>
    </w:p>
    <w:p w:rsidR="00BC504A" w:rsidRDefault="00BC504A"/>
    <w:p w:rsidR="00BC504A" w:rsidRDefault="00BC504A" w:rsidP="00AA0933"/>
    <w:p w:rsidR="00BC504A" w:rsidRDefault="00BC504A" w:rsidP="00AA0933"/>
  </w:endnote>
  <w:endnote w:type="continuationSeparator" w:id="0">
    <w:p w:rsidR="00BC504A" w:rsidRDefault="00BC504A">
      <w:r>
        <w:continuationSeparator/>
      </w:r>
    </w:p>
    <w:p w:rsidR="00BC504A" w:rsidRDefault="00BC504A"/>
    <w:p w:rsidR="00BC504A" w:rsidRDefault="00BC504A" w:rsidP="00AA0933"/>
    <w:p w:rsidR="00BC504A" w:rsidRDefault="00BC504A" w:rsidP="00AA09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733" w:rsidRDefault="00DD1733">
    <w:pPr>
      <w:pStyle w:val="Piedepgina"/>
    </w:pPr>
  </w:p>
  <w:p w:rsidR="00DD1733" w:rsidRDefault="00DD173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733" w:rsidRPr="00DD4902" w:rsidRDefault="00DD1733" w:rsidP="00F31D0B">
    <w:pPr>
      <w:pStyle w:val="Piedepgina"/>
    </w:pPr>
    <w: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-81915</wp:posOffset>
              </wp:positionV>
              <wp:extent cx="5410200" cy="0"/>
              <wp:effectExtent l="9525" t="13335" r="9525" b="1524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102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DB13D5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.45pt" to="426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jT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" strokecolor="#339" strokeweight="1.5pt"/>
          </w:pict>
        </mc:Fallback>
      </mc:AlternateContent>
    </w:r>
    <w:r>
      <w:rPr>
        <w:rStyle w:val="EPTISATIPiePaginaCar"/>
        <w:sz w:val="18"/>
      </w:rPr>
      <w:t xml:space="preserve">Política de Gastos de Desplazamiento </w:t>
    </w:r>
    <w:r>
      <w:rPr>
        <w:rStyle w:val="EPTISATIPiePaginaCar"/>
        <w:sz w:val="18"/>
      </w:rPr>
      <w:tab/>
    </w:r>
    <w:r w:rsidRPr="00DD4902">
      <w:rPr>
        <w:rStyle w:val="Nmerodepgina"/>
        <w:sz w:val="16"/>
        <w:szCs w:val="16"/>
      </w:rPr>
      <w:t xml:space="preserve"> </w:t>
    </w:r>
    <w:r>
      <w:rPr>
        <w:rStyle w:val="Nmerodepgina"/>
        <w:sz w:val="16"/>
        <w:szCs w:val="16"/>
      </w:rPr>
      <w:t xml:space="preserve">                                                        </w:t>
    </w:r>
    <w:r w:rsidRPr="005E5388">
      <w:rPr>
        <w:rStyle w:val="EPTISATIPiePaginaCar"/>
        <w:sz w:val="18"/>
      </w:rPr>
      <w:t xml:space="preserve">Página </w:t>
    </w:r>
    <w:r w:rsidRPr="005E5388">
      <w:rPr>
        <w:rStyle w:val="EPTISATIPiePaginaCar"/>
        <w:sz w:val="18"/>
      </w:rPr>
      <w:fldChar w:fldCharType="begin"/>
    </w:r>
    <w:r w:rsidRPr="005E5388">
      <w:rPr>
        <w:rStyle w:val="EPTISATIPiePaginaCar"/>
        <w:sz w:val="18"/>
      </w:rPr>
      <w:instrText xml:space="preserve"> PAGE </w:instrText>
    </w:r>
    <w:r w:rsidRPr="005E5388">
      <w:rPr>
        <w:rStyle w:val="EPTISATIPiePaginaCar"/>
        <w:sz w:val="18"/>
      </w:rPr>
      <w:fldChar w:fldCharType="separate"/>
    </w:r>
    <w:r>
      <w:rPr>
        <w:rStyle w:val="EPTISATIPiePaginaCar"/>
        <w:sz w:val="18"/>
      </w:rPr>
      <w:t>1</w:t>
    </w:r>
    <w:r w:rsidRPr="005E5388">
      <w:rPr>
        <w:rStyle w:val="EPTISATIPiePaginaCar"/>
        <w:sz w:val="18"/>
      </w:rPr>
      <w:fldChar w:fldCharType="end"/>
    </w:r>
  </w:p>
  <w:p w:rsidR="00DD1733" w:rsidRDefault="00DD1733" w:rsidP="00F31D0B">
    <w:pPr>
      <w:pStyle w:val="Piedepgina"/>
    </w:pPr>
  </w:p>
  <w:p w:rsidR="00DD1733" w:rsidRDefault="00DD173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733" w:rsidRDefault="00DD1733">
    <w:pPr>
      <w:pStyle w:val="Piedepgina"/>
    </w:pPr>
  </w:p>
  <w:p w:rsidR="00DD1733" w:rsidRDefault="00DD1733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60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73"/>
      <w:gridCol w:w="3935"/>
    </w:tblGrid>
    <w:tr w:rsidR="00DD1733" w:rsidRPr="00EF37A4" w:rsidTr="00DA5E59">
      <w:trPr>
        <w:cantSplit/>
        <w:trHeight w:val="305"/>
        <w:jc w:val="center"/>
      </w:trPr>
      <w:tc>
        <w:tcPr>
          <w:tcW w:w="4673" w:type="dxa"/>
          <w:shd w:val="clear" w:color="auto" w:fill="auto"/>
          <w:vAlign w:val="center"/>
        </w:tcPr>
        <w:p w:rsidR="00DD1733" w:rsidRPr="00113DB2" w:rsidRDefault="00DD1733" w:rsidP="00B554C7">
          <w:pPr>
            <w:pStyle w:val="Textonotapie"/>
            <w:rPr>
              <w:sz w:val="18"/>
              <w:lang w:val="en-US"/>
            </w:rPr>
          </w:pPr>
          <w:r w:rsidRPr="00113DB2">
            <w:rPr>
              <w:sz w:val="18"/>
              <w:lang w:val="en-US"/>
            </w:rPr>
            <w:t>[</w:t>
          </w:r>
          <w:r w:rsidRPr="009145A1">
            <w:rPr>
              <w:rFonts w:cs="Arial"/>
              <w:b/>
              <w:sz w:val="18"/>
            </w:rPr>
            <w:fldChar w:fldCharType="begin"/>
          </w:r>
          <w:r w:rsidRPr="00113DB2">
            <w:rPr>
              <w:rFonts w:cs="Arial"/>
              <w:b/>
              <w:sz w:val="18"/>
              <w:lang w:val="en-US"/>
            </w:rPr>
            <w:instrText xml:space="preserve"> SUBJECT  \* FirstCap  \* MERGEFORMAT </w:instrText>
          </w:r>
          <w:r w:rsidRPr="009145A1">
            <w:rPr>
              <w:rFonts w:cs="Arial"/>
              <w:b/>
              <w:sz w:val="18"/>
            </w:rPr>
            <w:fldChar w:fldCharType="separate"/>
          </w:r>
          <w:r w:rsidR="008E52C2">
            <w:rPr>
              <w:rFonts w:cs="Arial"/>
              <w:b/>
              <w:sz w:val="18"/>
              <w:lang w:val="en-US"/>
            </w:rPr>
            <w:t xml:space="preserve">Quick </w:t>
          </w:r>
          <w:r w:rsidR="008E52C2" w:rsidRPr="008E52C2">
            <w:rPr>
              <w:rFonts w:cs="Arial"/>
              <w:sz w:val="18"/>
              <w:lang w:val="en-US"/>
            </w:rPr>
            <w:t>Guide</w:t>
          </w:r>
          <w:r w:rsidRPr="009145A1">
            <w:rPr>
              <w:rFonts w:cs="Arial"/>
              <w:sz w:val="18"/>
            </w:rPr>
            <w:fldChar w:fldCharType="end"/>
          </w:r>
          <w:r w:rsidRPr="00113DB2">
            <w:rPr>
              <w:rFonts w:cs="Arial"/>
              <w:sz w:val="18"/>
              <w:lang w:val="en-US"/>
            </w:rPr>
            <w:t xml:space="preserve"> </w:t>
          </w:r>
          <w:r w:rsidRPr="009145A1">
            <w:rPr>
              <w:i/>
              <w:sz w:val="18"/>
            </w:rPr>
            <w:fldChar w:fldCharType="begin"/>
          </w:r>
          <w:r w:rsidRPr="00113DB2">
            <w:rPr>
              <w:i/>
              <w:sz w:val="18"/>
              <w:lang w:val="en-US"/>
            </w:rPr>
            <w:instrText xml:space="preserve"> TITLE  \* Caps  \* MERGEFORMAT </w:instrText>
          </w:r>
          <w:r w:rsidRPr="009145A1">
            <w:rPr>
              <w:i/>
              <w:sz w:val="18"/>
            </w:rPr>
            <w:fldChar w:fldCharType="separate"/>
          </w:r>
          <w:r w:rsidR="008E52C2">
            <w:rPr>
              <w:i/>
              <w:sz w:val="18"/>
              <w:lang w:val="en-US"/>
            </w:rPr>
            <w:t>Budget</w:t>
          </w:r>
          <w:r w:rsidRPr="009145A1">
            <w:rPr>
              <w:i/>
              <w:sz w:val="18"/>
            </w:rPr>
            <w:fldChar w:fldCharType="end"/>
          </w:r>
          <w:r w:rsidRPr="00113DB2">
            <w:rPr>
              <w:sz w:val="18"/>
              <w:lang w:val="en-US"/>
            </w:rPr>
            <w:t>]</w:t>
          </w:r>
        </w:p>
      </w:tc>
      <w:tc>
        <w:tcPr>
          <w:tcW w:w="3935" w:type="dxa"/>
          <w:vAlign w:val="center"/>
        </w:tcPr>
        <w:p w:rsidR="00DD1733" w:rsidRPr="00EF37A4" w:rsidRDefault="00DD1733" w:rsidP="00C477C3">
          <w:pPr>
            <w:pStyle w:val="Piedepgina"/>
            <w:ind w:right="360"/>
            <w:rPr>
              <w:rFonts w:ascii="Arial" w:hAnsi="Arial" w:cs="Arial"/>
            </w:rPr>
          </w:pPr>
          <w:r w:rsidRPr="00EF37A4">
            <w:rPr>
              <w:rFonts w:ascii="Arial" w:hAnsi="Arial" w:cs="Arial"/>
            </w:rPr>
            <w:t>[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DOCPROPERTY  Keywords  \* MERGEFORMAT </w:instrText>
          </w:r>
          <w:r>
            <w:rPr>
              <w:rFonts w:ascii="Arial" w:hAnsi="Arial" w:cs="Arial"/>
            </w:rPr>
            <w:fldChar w:fldCharType="separate"/>
          </w:r>
          <w:r w:rsidR="008E52C2">
            <w:rPr>
              <w:rFonts w:ascii="Arial" w:hAnsi="Arial" w:cs="Arial"/>
            </w:rPr>
            <w:t>PMO</w:t>
          </w:r>
          <w:r>
            <w:rPr>
              <w:rFonts w:ascii="Arial" w:hAnsi="Arial" w:cs="Arial"/>
            </w:rPr>
            <w:fldChar w:fldCharType="end"/>
          </w:r>
          <w:r w:rsidRPr="00EF37A4">
            <w:rPr>
              <w:rFonts w:ascii="Arial" w:hAnsi="Arial" w:cs="Arial"/>
            </w:rPr>
            <w:t>]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DOCPROPERTY  Category  \* MERGEFORMAT </w:instrText>
          </w:r>
          <w:r>
            <w:rPr>
              <w:rFonts w:ascii="Arial" w:hAnsi="Arial" w:cs="Arial"/>
            </w:rPr>
            <w:fldChar w:fldCharType="separate"/>
          </w:r>
          <w:r w:rsidR="008E52C2">
            <w:rPr>
              <w:rFonts w:ascii="Arial" w:hAnsi="Arial" w:cs="Arial"/>
            </w:rPr>
            <w:t>Uso Público / Public</w:t>
          </w:r>
          <w:r>
            <w:rPr>
              <w:rFonts w:ascii="Arial" w:hAnsi="Arial" w:cs="Arial"/>
            </w:rPr>
            <w:fldChar w:fldCharType="end"/>
          </w:r>
        </w:p>
      </w:tc>
    </w:tr>
    <w:tr w:rsidR="00DD1733" w:rsidRPr="00EF37A4" w:rsidTr="00DA5E59">
      <w:trPr>
        <w:cantSplit/>
        <w:trHeight w:val="305"/>
        <w:jc w:val="center"/>
      </w:trPr>
      <w:tc>
        <w:tcPr>
          <w:tcW w:w="4673" w:type="dxa"/>
          <w:shd w:val="clear" w:color="auto" w:fill="auto"/>
          <w:vAlign w:val="center"/>
        </w:tcPr>
        <w:p w:rsidR="00DD1733" w:rsidRPr="006312F2" w:rsidRDefault="00DD1733" w:rsidP="004C062B">
          <w:pPr>
            <w:tabs>
              <w:tab w:val="left" w:pos="2977"/>
              <w:tab w:val="left" w:pos="7797"/>
              <w:tab w:val="left" w:pos="9639"/>
            </w:tabs>
            <w:rPr>
              <w:rFonts w:cs="Arial"/>
              <w:sz w:val="18"/>
              <w:szCs w:val="18"/>
            </w:rPr>
          </w:pPr>
          <w:r w:rsidRPr="006312F2">
            <w:rPr>
              <w:rFonts w:cs="Arial"/>
              <w:sz w:val="18"/>
              <w:szCs w:val="18"/>
            </w:rPr>
            <w:t>Fecha</w:t>
          </w:r>
          <w:r>
            <w:rPr>
              <w:rFonts w:cs="Arial"/>
              <w:sz w:val="18"/>
              <w:szCs w:val="18"/>
            </w:rPr>
            <w:t xml:space="preserve"> /Date</w:t>
          </w:r>
          <w:r w:rsidRPr="006312F2">
            <w:rPr>
              <w:rFonts w:cs="Arial"/>
              <w:sz w:val="18"/>
              <w:szCs w:val="18"/>
            </w:rPr>
            <w:t xml:space="preserve">: </w:t>
          </w: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 xml:space="preserve"> SAVEDATE  \@ "dd/MM/yyyy"  \* MERGEFORMAT 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8E52C2">
            <w:rPr>
              <w:rFonts w:cs="Arial"/>
              <w:noProof/>
              <w:sz w:val="18"/>
              <w:szCs w:val="18"/>
            </w:rPr>
            <w:t>24/06/2024</w:t>
          </w:r>
          <w:r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3935" w:type="dxa"/>
          <w:vAlign w:val="center"/>
        </w:tcPr>
        <w:p w:rsidR="00DD1733" w:rsidRPr="00EF37A4" w:rsidRDefault="00DD1733" w:rsidP="00A3486C">
          <w:pPr>
            <w:tabs>
              <w:tab w:val="left" w:pos="2977"/>
              <w:tab w:val="left" w:pos="7797"/>
              <w:tab w:val="left" w:pos="9639"/>
            </w:tabs>
            <w:jc w:val="right"/>
            <w:rPr>
              <w:rFonts w:cs="Arial"/>
              <w:sz w:val="18"/>
              <w:szCs w:val="18"/>
            </w:rPr>
          </w:pPr>
          <w:r w:rsidRPr="00EF37A4">
            <w:rPr>
              <w:rFonts w:cs="Arial"/>
              <w:sz w:val="18"/>
              <w:szCs w:val="18"/>
            </w:rPr>
            <w:t xml:space="preserve">Página </w:t>
          </w:r>
          <w:r w:rsidRPr="00EF37A4">
            <w:rPr>
              <w:rFonts w:cs="Arial"/>
              <w:sz w:val="18"/>
              <w:szCs w:val="18"/>
            </w:rPr>
            <w:fldChar w:fldCharType="begin"/>
          </w:r>
          <w:r w:rsidRPr="00EF37A4">
            <w:rPr>
              <w:rFonts w:cs="Arial"/>
              <w:sz w:val="18"/>
              <w:szCs w:val="18"/>
            </w:rPr>
            <w:instrText xml:space="preserve"> PAGE </w:instrText>
          </w:r>
          <w:r w:rsidRPr="00EF37A4">
            <w:rPr>
              <w:rFonts w:cs="Arial"/>
              <w:sz w:val="18"/>
              <w:szCs w:val="18"/>
            </w:rPr>
            <w:fldChar w:fldCharType="separate"/>
          </w:r>
          <w:r w:rsidR="008E52C2">
            <w:rPr>
              <w:rFonts w:cs="Arial"/>
              <w:noProof/>
              <w:sz w:val="18"/>
              <w:szCs w:val="18"/>
            </w:rPr>
            <w:t>2</w:t>
          </w:r>
          <w:r w:rsidRPr="00EF37A4">
            <w:rPr>
              <w:rFonts w:cs="Arial"/>
              <w:sz w:val="18"/>
              <w:szCs w:val="18"/>
            </w:rPr>
            <w:fldChar w:fldCharType="end"/>
          </w:r>
          <w:r w:rsidRPr="00EF37A4">
            <w:rPr>
              <w:rFonts w:cs="Arial"/>
              <w:sz w:val="18"/>
              <w:szCs w:val="18"/>
            </w:rPr>
            <w:t xml:space="preserve"> de </w:t>
          </w:r>
          <w:r w:rsidRPr="00EF37A4">
            <w:rPr>
              <w:rFonts w:cs="Arial"/>
              <w:sz w:val="18"/>
              <w:szCs w:val="18"/>
            </w:rPr>
            <w:fldChar w:fldCharType="begin"/>
          </w:r>
          <w:r w:rsidRPr="00EF37A4">
            <w:rPr>
              <w:rFonts w:cs="Arial"/>
              <w:sz w:val="18"/>
              <w:szCs w:val="18"/>
            </w:rPr>
            <w:instrText xml:space="preserve"> NUMPAGES </w:instrText>
          </w:r>
          <w:r w:rsidRPr="00EF37A4">
            <w:rPr>
              <w:rFonts w:cs="Arial"/>
              <w:sz w:val="18"/>
              <w:szCs w:val="18"/>
            </w:rPr>
            <w:fldChar w:fldCharType="separate"/>
          </w:r>
          <w:r w:rsidR="008E52C2">
            <w:rPr>
              <w:rFonts w:cs="Arial"/>
              <w:noProof/>
              <w:sz w:val="18"/>
              <w:szCs w:val="18"/>
            </w:rPr>
            <w:t>13</w:t>
          </w:r>
          <w:r w:rsidRPr="00EF37A4">
            <w:rPr>
              <w:rFonts w:cs="Arial"/>
              <w:sz w:val="18"/>
              <w:szCs w:val="18"/>
            </w:rPr>
            <w:fldChar w:fldCharType="end"/>
          </w:r>
        </w:p>
      </w:tc>
    </w:tr>
    <w:tr w:rsidR="00DD1733" w:rsidRPr="00EF37A4" w:rsidTr="00DA5E59">
      <w:trPr>
        <w:cantSplit/>
        <w:trHeight w:val="305"/>
        <w:jc w:val="center"/>
      </w:trPr>
      <w:tc>
        <w:tcPr>
          <w:tcW w:w="4673" w:type="dxa"/>
          <w:shd w:val="clear" w:color="auto" w:fill="auto"/>
          <w:vAlign w:val="center"/>
        </w:tcPr>
        <w:p w:rsidR="00DD1733" w:rsidRPr="00151581" w:rsidRDefault="00DD1733" w:rsidP="0013681D">
          <w:pPr>
            <w:ind w:left="28"/>
            <w:rPr>
              <w:rFonts w:ascii="Calibri" w:eastAsia="Calibri" w:hAnsi="Calibri" w:cs="Calibri"/>
              <w:color w:val="434343"/>
              <w:sz w:val="18"/>
              <w:szCs w:val="18"/>
            </w:rPr>
          </w:pPr>
          <w:r>
            <w:rPr>
              <w:rFonts w:ascii="Calibri" w:eastAsia="Calibri" w:hAnsi="Calibri" w:cs="Calibri"/>
              <w:b/>
              <w:color w:val="434343"/>
              <w:sz w:val="18"/>
              <w:szCs w:val="18"/>
            </w:rPr>
            <w:t>Edición/</w:t>
          </w:r>
          <w:r>
            <w:rPr>
              <w:rFonts w:ascii="Calibri" w:eastAsia="Calibri" w:hAnsi="Calibri" w:cs="Calibri"/>
              <w:b/>
              <w:color w:val="434343"/>
              <w:sz w:val="18"/>
              <w:szCs w:val="18"/>
              <w:lang w:val="en-US"/>
            </w:rPr>
            <w:t>Edition</w:t>
          </w:r>
          <w:r>
            <w:rPr>
              <w:rFonts w:ascii="Calibri" w:eastAsia="Calibri" w:hAnsi="Calibri" w:cs="Calibri"/>
              <w:color w:val="434343"/>
              <w:sz w:val="18"/>
              <w:szCs w:val="18"/>
            </w:rPr>
            <w:t>: 01</w:t>
          </w:r>
        </w:p>
      </w:tc>
      <w:tc>
        <w:tcPr>
          <w:tcW w:w="3935" w:type="dxa"/>
          <w:vAlign w:val="center"/>
        </w:tcPr>
        <w:p w:rsidR="00DD1733" w:rsidRPr="00EF37A4" w:rsidRDefault="00DD1733" w:rsidP="0013681D">
          <w:pPr>
            <w:tabs>
              <w:tab w:val="left" w:pos="2977"/>
              <w:tab w:val="left" w:pos="7797"/>
              <w:tab w:val="left" w:pos="9639"/>
            </w:tabs>
            <w:jc w:val="right"/>
            <w:rPr>
              <w:rFonts w:cs="Arial"/>
              <w:sz w:val="18"/>
              <w:szCs w:val="18"/>
            </w:rPr>
          </w:pPr>
          <w:r>
            <w:rPr>
              <w:rFonts w:ascii="Calibri" w:eastAsia="Calibri" w:hAnsi="Calibri" w:cs="Calibri"/>
              <w:b/>
              <w:color w:val="434343"/>
              <w:sz w:val="18"/>
              <w:szCs w:val="18"/>
            </w:rPr>
            <w:t>Clasificación/</w:t>
          </w:r>
          <w:proofErr w:type="spellStart"/>
          <w:r w:rsidRPr="00DA5E59">
            <w:rPr>
              <w:rFonts w:ascii="Calibri" w:eastAsia="Calibri" w:hAnsi="Calibri" w:cs="Calibri"/>
              <w:b/>
              <w:color w:val="434343"/>
              <w:sz w:val="18"/>
              <w:szCs w:val="18"/>
            </w:rPr>
            <w:t>Classification</w:t>
          </w:r>
          <w:proofErr w:type="spellEnd"/>
          <w:r>
            <w:rPr>
              <w:rFonts w:ascii="Calibri" w:eastAsia="Calibri" w:hAnsi="Calibri" w:cs="Calibri"/>
              <w:b/>
              <w:color w:val="434343"/>
              <w:sz w:val="18"/>
              <w:szCs w:val="18"/>
            </w:rPr>
            <w:t>:</w:t>
          </w:r>
          <w:r>
            <w:rPr>
              <w:rFonts w:ascii="Calibri" w:eastAsia="Calibri" w:hAnsi="Calibri" w:cs="Calibri"/>
              <w:color w:val="434343"/>
              <w:sz w:val="18"/>
              <w:szCs w:val="18"/>
            </w:rPr>
            <w:t xml:space="preserve"> </w:t>
          </w:r>
          <w:r w:rsidRPr="001202BE">
            <w:rPr>
              <w:rFonts w:cs="Arial"/>
              <w:b/>
              <w:i/>
              <w:sz w:val="16"/>
              <w:szCs w:val="16"/>
            </w:rPr>
            <w:fldChar w:fldCharType="begin"/>
          </w:r>
          <w:r w:rsidRPr="001202BE">
            <w:rPr>
              <w:rFonts w:cs="Arial"/>
              <w:b/>
              <w:i/>
              <w:sz w:val="16"/>
              <w:szCs w:val="16"/>
            </w:rPr>
            <w:instrText xml:space="preserve"> DOCPROPERTY  Category  \* MERGEFORMAT </w:instrText>
          </w:r>
          <w:r w:rsidRPr="001202BE">
            <w:rPr>
              <w:rFonts w:cs="Arial"/>
              <w:b/>
              <w:i/>
              <w:sz w:val="16"/>
              <w:szCs w:val="16"/>
            </w:rPr>
            <w:fldChar w:fldCharType="separate"/>
          </w:r>
          <w:r w:rsidR="008E52C2">
            <w:rPr>
              <w:rFonts w:cs="Arial"/>
              <w:b/>
              <w:i/>
              <w:sz w:val="16"/>
              <w:szCs w:val="16"/>
            </w:rPr>
            <w:t xml:space="preserve">Uso Público / </w:t>
          </w:r>
          <w:proofErr w:type="spellStart"/>
          <w:r w:rsidR="008E52C2">
            <w:rPr>
              <w:rFonts w:cs="Arial"/>
              <w:b/>
              <w:i/>
              <w:sz w:val="16"/>
              <w:szCs w:val="16"/>
            </w:rPr>
            <w:t>Public</w:t>
          </w:r>
          <w:proofErr w:type="spellEnd"/>
          <w:r w:rsidRPr="001202BE">
            <w:rPr>
              <w:rFonts w:cs="Arial"/>
              <w:b/>
              <w:i/>
              <w:sz w:val="16"/>
              <w:szCs w:val="16"/>
            </w:rPr>
            <w:fldChar w:fldCharType="end"/>
          </w:r>
        </w:p>
      </w:tc>
    </w:tr>
  </w:tbl>
  <w:p w:rsidR="00DD1733" w:rsidRDefault="00DD1733" w:rsidP="00C477C3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04A" w:rsidRDefault="00BC504A">
      <w:r>
        <w:separator/>
      </w:r>
    </w:p>
    <w:p w:rsidR="00BC504A" w:rsidRDefault="00BC504A"/>
    <w:p w:rsidR="00BC504A" w:rsidRDefault="00BC504A" w:rsidP="00AA0933"/>
    <w:p w:rsidR="00BC504A" w:rsidRDefault="00BC504A" w:rsidP="00AA0933"/>
  </w:footnote>
  <w:footnote w:type="continuationSeparator" w:id="0">
    <w:p w:rsidR="00BC504A" w:rsidRDefault="00BC504A">
      <w:r>
        <w:continuationSeparator/>
      </w:r>
    </w:p>
    <w:p w:rsidR="00BC504A" w:rsidRDefault="00BC504A"/>
    <w:p w:rsidR="00BC504A" w:rsidRDefault="00BC504A" w:rsidP="00AA0933"/>
    <w:p w:rsidR="00BC504A" w:rsidRDefault="00BC504A" w:rsidP="00AA09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733" w:rsidRPr="009145A1" w:rsidRDefault="00DD1733" w:rsidP="00BF72F3">
    <w:pPr>
      <w:pStyle w:val="Textonotapie"/>
      <w:jc w:val="center"/>
      <w:rPr>
        <w:noProof/>
        <w:sz w:val="16"/>
      </w:rPr>
    </w:pPr>
    <w:r w:rsidRPr="009145A1">
      <w:rPr>
        <w:noProof/>
        <w:sz w:val="16"/>
      </w:rPr>
      <w:drawing>
        <wp:inline distT="0" distB="0" distL="0" distR="0" wp14:anchorId="14130D98" wp14:editId="39FD3B90">
          <wp:extent cx="981075" cy="390525"/>
          <wp:effectExtent l="0" t="0" r="9525" b="9525"/>
          <wp:docPr id="3" name="Imagen 2" descr="08 04 18 Marca Eptis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08 04 18 Marca Eptis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 w:rsidRPr="009145A1">
      <w:rPr>
        <w:sz w:val="16"/>
      </w:rPr>
      <w:tab/>
    </w:r>
    <w:r w:rsidRPr="009145A1">
      <w:rPr>
        <w:rFonts w:ascii="Calibri" w:eastAsia="Calibri" w:hAnsi="Calibri" w:cs="Calibri"/>
        <w:b/>
        <w:color w:val="A5A5A5"/>
        <w:sz w:val="28"/>
        <w:szCs w:val="34"/>
        <w:lang w:val="en-US"/>
      </w:rPr>
      <w:fldChar w:fldCharType="begin"/>
    </w:r>
    <w:r w:rsidRPr="009145A1">
      <w:rPr>
        <w:rFonts w:ascii="Calibri" w:eastAsia="Calibri" w:hAnsi="Calibri" w:cs="Calibri"/>
        <w:b/>
        <w:color w:val="A5A5A5"/>
        <w:sz w:val="28"/>
        <w:szCs w:val="34"/>
      </w:rPr>
      <w:instrText xml:space="preserve"> TITLE  \* Caps  \* MERGEFORMAT </w:instrText>
    </w:r>
    <w:r w:rsidRPr="009145A1">
      <w:rPr>
        <w:rFonts w:ascii="Calibri" w:eastAsia="Calibri" w:hAnsi="Calibri" w:cs="Calibri"/>
        <w:b/>
        <w:color w:val="A5A5A5"/>
        <w:sz w:val="28"/>
        <w:szCs w:val="34"/>
        <w:lang w:val="en-US"/>
      </w:rPr>
      <w:fldChar w:fldCharType="separate"/>
    </w:r>
    <w:r w:rsidR="008E52C2">
      <w:rPr>
        <w:rFonts w:ascii="Calibri" w:eastAsia="Calibri" w:hAnsi="Calibri" w:cs="Calibri"/>
        <w:b/>
        <w:color w:val="A5A5A5"/>
        <w:sz w:val="28"/>
        <w:szCs w:val="34"/>
      </w:rPr>
      <w:t>Budget</w:t>
    </w:r>
    <w:r w:rsidRPr="009145A1">
      <w:rPr>
        <w:rFonts w:ascii="Calibri" w:eastAsia="Calibri" w:hAnsi="Calibri" w:cs="Calibri"/>
        <w:b/>
        <w:color w:val="A5A5A5"/>
        <w:sz w:val="28"/>
        <w:szCs w:val="34"/>
        <w:lang w:val="en-US"/>
      </w:rPr>
      <w:fldChar w:fldCharType="end"/>
    </w:r>
    <w:r>
      <w:rPr>
        <w:rFonts w:ascii="Calibri" w:eastAsia="Calibri" w:hAnsi="Calibri" w:cs="Calibri"/>
        <w:b/>
        <w:color w:val="A5A5A5"/>
        <w:sz w:val="28"/>
        <w:szCs w:val="34"/>
        <w:lang w:val="en-US"/>
      </w:rPr>
      <w:tab/>
    </w:r>
    <w:r>
      <w:rPr>
        <w:rFonts w:ascii="Calibri" w:eastAsia="Calibri" w:hAnsi="Calibri" w:cs="Calibri"/>
        <w:b/>
        <w:color w:val="A5A5A5"/>
        <w:sz w:val="28"/>
        <w:szCs w:val="34"/>
        <w:lang w:val="en-US"/>
      </w:rPr>
      <w:tab/>
    </w:r>
    <w:r>
      <w:rPr>
        <w:rFonts w:ascii="Calibri" w:eastAsia="Calibri" w:hAnsi="Calibri" w:cs="Calibri"/>
        <w:b/>
        <w:color w:val="A5A5A5"/>
        <w:sz w:val="28"/>
        <w:szCs w:val="34"/>
        <w:lang w:val="en-US"/>
      </w:rPr>
      <w:tab/>
    </w:r>
    <w:r w:rsidRPr="009145A1">
      <w:rPr>
        <w:sz w:val="16"/>
      </w:rPr>
      <w:tab/>
    </w:r>
    <w:r w:rsidRPr="009145A1">
      <w:rPr>
        <w:noProof/>
        <w:sz w:val="16"/>
      </w:rPr>
      <w:drawing>
        <wp:inline distT="0" distB="0" distL="0" distR="0" wp14:anchorId="42E2D7C2" wp14:editId="137BFC28">
          <wp:extent cx="828675" cy="209550"/>
          <wp:effectExtent l="0" t="0" r="9525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733" w:rsidRDefault="00DD1733">
    <w:pPr>
      <w:pStyle w:val="Encabezado"/>
    </w:pPr>
  </w:p>
  <w:p w:rsidR="00DD1733" w:rsidRDefault="00DD173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21.75pt;height:24pt" o:bullet="t">
        <v:imagedata r:id="rId1" o:title=""/>
      </v:shape>
    </w:pict>
  </w:numPicBullet>
  <w:numPicBullet w:numPicBulletId="1">
    <w:pict>
      <v:shape id="_x0000_i1047" type="#_x0000_t75" style="width:210.75pt;height:315pt" o:bullet="t">
        <v:imagedata r:id="rId2" o:title=""/>
      </v:shape>
    </w:pict>
  </w:numPicBullet>
  <w:abstractNum w:abstractNumId="0" w15:restartNumberingAfterBreak="0">
    <w:nsid w:val="FFFFFF88"/>
    <w:multiLevelType w:val="singleLevel"/>
    <w:tmpl w:val="31F852F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0B9628A"/>
    <w:multiLevelType w:val="hybridMultilevel"/>
    <w:tmpl w:val="09A42A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A1C63"/>
    <w:multiLevelType w:val="multilevel"/>
    <w:tmpl w:val="5BC88CB2"/>
    <w:styleLink w:val="EstiloPersonalConvietas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3F3AB1"/>
    <w:multiLevelType w:val="hybridMultilevel"/>
    <w:tmpl w:val="D2AA65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D23A5B"/>
    <w:multiLevelType w:val="hybridMultilevel"/>
    <w:tmpl w:val="1F56A13C"/>
    <w:lvl w:ilvl="0" w:tplc="E7625B96">
      <w:start w:val="1"/>
      <w:numFmt w:val="bullet"/>
      <w:pStyle w:val="EPTISATIListasNegritaSubrayado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136A13"/>
    <w:multiLevelType w:val="hybridMultilevel"/>
    <w:tmpl w:val="3D741C6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07DA58DB"/>
    <w:multiLevelType w:val="hybridMultilevel"/>
    <w:tmpl w:val="22489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6257DB"/>
    <w:multiLevelType w:val="hybridMultilevel"/>
    <w:tmpl w:val="823C98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9D3A6F"/>
    <w:multiLevelType w:val="hybridMultilevel"/>
    <w:tmpl w:val="F38A7F6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0BED3200"/>
    <w:multiLevelType w:val="hybridMultilevel"/>
    <w:tmpl w:val="B9A0D16E"/>
    <w:lvl w:ilvl="0" w:tplc="643CCD8C">
      <w:start w:val="1"/>
      <w:numFmt w:val="decimal"/>
      <w:pStyle w:val="EPTISATINombreFiguras"/>
      <w:lvlText w:val="Figura %1."/>
      <w:lvlJc w:val="left"/>
      <w:pPr>
        <w:tabs>
          <w:tab w:val="num" w:pos="3240"/>
        </w:tabs>
        <w:ind w:left="720" w:hanging="360"/>
      </w:pPr>
      <w:rPr>
        <w:rFonts w:cs="Times New Roman" w:hint="default"/>
      </w:rPr>
    </w:lvl>
    <w:lvl w:ilvl="1" w:tplc="7B22390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4" w:tplc="5664ACE0">
      <w:start w:val="1"/>
      <w:numFmt w:val="bullet"/>
      <w:lvlText w:val="o"/>
      <w:lvlJc w:val="left"/>
      <w:pPr>
        <w:tabs>
          <w:tab w:val="num" w:pos="2345"/>
        </w:tabs>
        <w:ind w:left="2325" w:hanging="340"/>
      </w:pPr>
      <w:rPr>
        <w:rFonts w:hAnsi="Courier New"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145F4527"/>
    <w:multiLevelType w:val="hybridMultilevel"/>
    <w:tmpl w:val="63FC2114"/>
    <w:lvl w:ilvl="0" w:tplc="946EA366">
      <w:start w:val="1"/>
      <w:numFmt w:val="bullet"/>
      <w:pStyle w:val="EPTISATIListasNivel2"/>
      <w:lvlText w:val=""/>
      <w:lvlPicBulletId w:val="1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277E4F"/>
    <w:multiLevelType w:val="hybridMultilevel"/>
    <w:tmpl w:val="C6F064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8180B"/>
    <w:multiLevelType w:val="hybridMultilevel"/>
    <w:tmpl w:val="D810656E"/>
    <w:lvl w:ilvl="0" w:tplc="AC14151A">
      <w:start w:val="1"/>
      <w:numFmt w:val="decimal"/>
      <w:pStyle w:val="EPTISATIAnexoNivel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0AF7ED1"/>
    <w:multiLevelType w:val="hybridMultilevel"/>
    <w:tmpl w:val="DB60AC46"/>
    <w:lvl w:ilvl="0" w:tplc="339E82AA">
      <w:start w:val="1"/>
      <w:numFmt w:val="decimal"/>
      <w:pStyle w:val="EPTISAEpigrafeFiguras"/>
      <w:lvlText w:val="Figura %1."/>
      <w:lvlJc w:val="left"/>
      <w:pPr>
        <w:tabs>
          <w:tab w:val="num" w:pos="144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3D2A92"/>
    <w:multiLevelType w:val="multilevel"/>
    <w:tmpl w:val="DB26BE5E"/>
    <w:lvl w:ilvl="0">
      <w:start w:val="1"/>
      <w:numFmt w:val="decimal"/>
      <w:pStyle w:val="EPTISATINivel1"/>
      <w:lvlText w:val="%1."/>
      <w:lvlJc w:val="left"/>
      <w:pPr>
        <w:tabs>
          <w:tab w:val="num" w:pos="2128"/>
        </w:tabs>
        <w:ind w:left="2128" w:hanging="284"/>
      </w:pPr>
      <w:rPr>
        <w:rFonts w:cs="Times New Roman"/>
      </w:rPr>
    </w:lvl>
    <w:lvl w:ilvl="1">
      <w:start w:val="1"/>
      <w:numFmt w:val="decimal"/>
      <w:suff w:val="space"/>
      <w:lvlText w:val="%1.%2."/>
      <w:lvlJc w:val="left"/>
      <w:pPr>
        <w:ind w:left="864" w:hanging="864"/>
      </w:pPr>
      <w:rPr>
        <w:rFonts w:cs="Times New Roman"/>
      </w:rPr>
    </w:lvl>
    <w:lvl w:ilvl="2">
      <w:start w:val="1"/>
      <w:numFmt w:val="decimal"/>
      <w:suff w:val="space"/>
      <w:lvlText w:val="%1.%2.%3."/>
      <w:lvlJc w:val="left"/>
      <w:pPr>
        <w:ind w:left="1008" w:hanging="1008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2302"/>
        </w:tabs>
        <w:ind w:left="1006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584"/>
        </w:tabs>
        <w:ind w:left="1584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728"/>
        </w:tabs>
        <w:ind w:left="1728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72"/>
        </w:tabs>
        <w:ind w:left="1872" w:hanging="1584"/>
      </w:pPr>
      <w:rPr>
        <w:rFonts w:cs="Times New Roman"/>
      </w:rPr>
    </w:lvl>
  </w:abstractNum>
  <w:abstractNum w:abstractNumId="15" w15:restartNumberingAfterBreak="0">
    <w:nsid w:val="2E955706"/>
    <w:multiLevelType w:val="hybridMultilevel"/>
    <w:tmpl w:val="909AEA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15439"/>
    <w:multiLevelType w:val="hybridMultilevel"/>
    <w:tmpl w:val="CA8E2E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139F4"/>
    <w:multiLevelType w:val="hybridMultilevel"/>
    <w:tmpl w:val="27BA920C"/>
    <w:lvl w:ilvl="0" w:tplc="0C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8" w15:restartNumberingAfterBreak="0">
    <w:nsid w:val="533F7143"/>
    <w:multiLevelType w:val="multilevel"/>
    <w:tmpl w:val="7F9876C4"/>
    <w:lvl w:ilvl="0">
      <w:start w:val="1"/>
      <w:numFmt w:val="decimal"/>
      <w:pStyle w:val="Ttulo1"/>
      <w:lvlText w:val="%1."/>
      <w:lvlJc w:val="left"/>
      <w:pPr>
        <w:tabs>
          <w:tab w:val="num" w:pos="2128"/>
        </w:tabs>
        <w:ind w:left="2128" w:hanging="284"/>
      </w:pPr>
      <w:rPr>
        <w:rFonts w:cs="Times New Roman"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4" w:hanging="864"/>
      </w:pPr>
      <w:rPr>
        <w:rFonts w:cs="Times New Roman"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008" w:hanging="1008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302"/>
        </w:tabs>
        <w:ind w:left="1006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4"/>
        </w:tabs>
        <w:ind w:left="158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8"/>
        </w:tabs>
        <w:ind w:left="172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72"/>
        </w:tabs>
        <w:ind w:left="1872" w:hanging="1584"/>
      </w:pPr>
      <w:rPr>
        <w:rFonts w:cs="Times New Roman" w:hint="default"/>
      </w:rPr>
    </w:lvl>
  </w:abstractNum>
  <w:abstractNum w:abstractNumId="19" w15:restartNumberingAfterBreak="0">
    <w:nsid w:val="5518492D"/>
    <w:multiLevelType w:val="hybridMultilevel"/>
    <w:tmpl w:val="1884E3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00486"/>
    <w:multiLevelType w:val="multilevel"/>
    <w:tmpl w:val="496AFACC"/>
    <w:styleLink w:val="DirectrizPolitica"/>
    <w:lvl w:ilvl="0">
      <w:start w:val="1"/>
      <w:numFmt w:val="none"/>
      <w:lvlText w:val="Directriz 1.-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21" w15:restartNumberingAfterBreak="0">
    <w:nsid w:val="6FD500E1"/>
    <w:multiLevelType w:val="hybridMultilevel"/>
    <w:tmpl w:val="BD6A0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40432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E030E9"/>
    <w:multiLevelType w:val="multilevel"/>
    <w:tmpl w:val="CDC0D1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4" w15:restartNumberingAfterBreak="0">
    <w:nsid w:val="77DF7CE3"/>
    <w:multiLevelType w:val="hybridMultilevel"/>
    <w:tmpl w:val="CB5048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13"/>
  </w:num>
  <w:num w:numId="4">
    <w:abstractNumId w:val="9"/>
  </w:num>
  <w:num w:numId="5">
    <w:abstractNumId w:val="4"/>
  </w:num>
  <w:num w:numId="6">
    <w:abstractNumId w:val="18"/>
  </w:num>
  <w:num w:numId="7">
    <w:abstractNumId w:val="12"/>
  </w:num>
  <w:num w:numId="8">
    <w:abstractNumId w:val="10"/>
  </w:num>
  <w:num w:numId="9">
    <w:abstractNumId w:val="2"/>
  </w:num>
  <w:num w:numId="10">
    <w:abstractNumId w:val="20"/>
  </w:num>
  <w:num w:numId="11">
    <w:abstractNumId w:val="14"/>
  </w:num>
  <w:num w:numId="12">
    <w:abstractNumId w:val="1"/>
  </w:num>
  <w:num w:numId="13">
    <w:abstractNumId w:val="8"/>
  </w:num>
  <w:num w:numId="14">
    <w:abstractNumId w:val="5"/>
  </w:num>
  <w:num w:numId="15">
    <w:abstractNumId w:val="24"/>
  </w:num>
  <w:num w:numId="16">
    <w:abstractNumId w:val="16"/>
  </w:num>
  <w:num w:numId="17">
    <w:abstractNumId w:val="11"/>
  </w:num>
  <w:num w:numId="18">
    <w:abstractNumId w:val="17"/>
  </w:num>
  <w:num w:numId="19">
    <w:abstractNumId w:val="7"/>
  </w:num>
  <w:num w:numId="20">
    <w:abstractNumId w:val="22"/>
  </w:num>
  <w:num w:numId="21">
    <w:abstractNumId w:val="18"/>
  </w:num>
  <w:num w:numId="22">
    <w:abstractNumId w:val="18"/>
  </w:num>
  <w:num w:numId="23">
    <w:abstractNumId w:val="18"/>
  </w:num>
  <w:num w:numId="24">
    <w:abstractNumId w:val="15"/>
  </w:num>
  <w:num w:numId="25">
    <w:abstractNumId w:val="6"/>
  </w:num>
  <w:num w:numId="26">
    <w:abstractNumId w:val="19"/>
  </w:num>
  <w:num w:numId="27">
    <w:abstractNumId w:val="3"/>
  </w:num>
  <w:num w:numId="28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19"/>
    <w:rsid w:val="0000031C"/>
    <w:rsid w:val="00001973"/>
    <w:rsid w:val="000034EB"/>
    <w:rsid w:val="0000567D"/>
    <w:rsid w:val="00010264"/>
    <w:rsid w:val="00010771"/>
    <w:rsid w:val="00015826"/>
    <w:rsid w:val="0001622F"/>
    <w:rsid w:val="00016DCD"/>
    <w:rsid w:val="00020848"/>
    <w:rsid w:val="00021F1E"/>
    <w:rsid w:val="00022769"/>
    <w:rsid w:val="0002404D"/>
    <w:rsid w:val="0003076B"/>
    <w:rsid w:val="00034078"/>
    <w:rsid w:val="000363D3"/>
    <w:rsid w:val="00040265"/>
    <w:rsid w:val="00041B2E"/>
    <w:rsid w:val="0004615A"/>
    <w:rsid w:val="00051AEF"/>
    <w:rsid w:val="00053E71"/>
    <w:rsid w:val="00054B0B"/>
    <w:rsid w:val="00062E3F"/>
    <w:rsid w:val="00063CE6"/>
    <w:rsid w:val="00063E78"/>
    <w:rsid w:val="000640A6"/>
    <w:rsid w:val="00064471"/>
    <w:rsid w:val="000652F7"/>
    <w:rsid w:val="00066FA1"/>
    <w:rsid w:val="000676AA"/>
    <w:rsid w:val="000743CE"/>
    <w:rsid w:val="00077B25"/>
    <w:rsid w:val="00080DEF"/>
    <w:rsid w:val="00082642"/>
    <w:rsid w:val="000850C1"/>
    <w:rsid w:val="00087C97"/>
    <w:rsid w:val="0009153D"/>
    <w:rsid w:val="00094EE0"/>
    <w:rsid w:val="000955D6"/>
    <w:rsid w:val="000972CE"/>
    <w:rsid w:val="000A52ED"/>
    <w:rsid w:val="000A588B"/>
    <w:rsid w:val="000A6D21"/>
    <w:rsid w:val="000B0221"/>
    <w:rsid w:val="000B1323"/>
    <w:rsid w:val="000B1364"/>
    <w:rsid w:val="000B18CA"/>
    <w:rsid w:val="000B22FC"/>
    <w:rsid w:val="000B6D4E"/>
    <w:rsid w:val="000C1591"/>
    <w:rsid w:val="000C4D14"/>
    <w:rsid w:val="000C77A7"/>
    <w:rsid w:val="000C7855"/>
    <w:rsid w:val="000D10F7"/>
    <w:rsid w:val="000D2989"/>
    <w:rsid w:val="000E096E"/>
    <w:rsid w:val="000E4435"/>
    <w:rsid w:val="000E7E3B"/>
    <w:rsid w:val="000F57AF"/>
    <w:rsid w:val="000F6175"/>
    <w:rsid w:val="000F708E"/>
    <w:rsid w:val="000F73BC"/>
    <w:rsid w:val="0010202D"/>
    <w:rsid w:val="00107034"/>
    <w:rsid w:val="001073E6"/>
    <w:rsid w:val="001105AD"/>
    <w:rsid w:val="0011097D"/>
    <w:rsid w:val="00111676"/>
    <w:rsid w:val="00113558"/>
    <w:rsid w:val="00113DB2"/>
    <w:rsid w:val="00114BDF"/>
    <w:rsid w:val="001159C3"/>
    <w:rsid w:val="001159DD"/>
    <w:rsid w:val="001166A7"/>
    <w:rsid w:val="00117565"/>
    <w:rsid w:val="001175C0"/>
    <w:rsid w:val="00120DBA"/>
    <w:rsid w:val="00121619"/>
    <w:rsid w:val="001237F9"/>
    <w:rsid w:val="00124BFC"/>
    <w:rsid w:val="00125CCF"/>
    <w:rsid w:val="00132392"/>
    <w:rsid w:val="001347CD"/>
    <w:rsid w:val="0013681D"/>
    <w:rsid w:val="00136AD6"/>
    <w:rsid w:val="001370F8"/>
    <w:rsid w:val="00140743"/>
    <w:rsid w:val="00141C12"/>
    <w:rsid w:val="00141C92"/>
    <w:rsid w:val="00142EF6"/>
    <w:rsid w:val="0014378C"/>
    <w:rsid w:val="00143A13"/>
    <w:rsid w:val="00146DD2"/>
    <w:rsid w:val="00151CF3"/>
    <w:rsid w:val="001534FC"/>
    <w:rsid w:val="001576DF"/>
    <w:rsid w:val="0016067B"/>
    <w:rsid w:val="001631C6"/>
    <w:rsid w:val="001719B7"/>
    <w:rsid w:val="001740E3"/>
    <w:rsid w:val="00177AAA"/>
    <w:rsid w:val="00177DB4"/>
    <w:rsid w:val="00182659"/>
    <w:rsid w:val="0018490A"/>
    <w:rsid w:val="00185EBF"/>
    <w:rsid w:val="001879A7"/>
    <w:rsid w:val="00187AD7"/>
    <w:rsid w:val="001909B3"/>
    <w:rsid w:val="00191308"/>
    <w:rsid w:val="00192F31"/>
    <w:rsid w:val="001A42CB"/>
    <w:rsid w:val="001A4A11"/>
    <w:rsid w:val="001A58BC"/>
    <w:rsid w:val="001A701C"/>
    <w:rsid w:val="001B0802"/>
    <w:rsid w:val="001B2F18"/>
    <w:rsid w:val="001B7B9B"/>
    <w:rsid w:val="001B7C97"/>
    <w:rsid w:val="001C28BE"/>
    <w:rsid w:val="001C2CD1"/>
    <w:rsid w:val="001C46FD"/>
    <w:rsid w:val="001D0833"/>
    <w:rsid w:val="001D114D"/>
    <w:rsid w:val="001D54C7"/>
    <w:rsid w:val="001D5569"/>
    <w:rsid w:val="001D6724"/>
    <w:rsid w:val="001E0E2C"/>
    <w:rsid w:val="001E26C6"/>
    <w:rsid w:val="001E36BE"/>
    <w:rsid w:val="001E3D02"/>
    <w:rsid w:val="001E4AE0"/>
    <w:rsid w:val="001E6971"/>
    <w:rsid w:val="001F3C3F"/>
    <w:rsid w:val="001F5752"/>
    <w:rsid w:val="001F663D"/>
    <w:rsid w:val="001F7E66"/>
    <w:rsid w:val="002007C3"/>
    <w:rsid w:val="0020387B"/>
    <w:rsid w:val="00205B7B"/>
    <w:rsid w:val="0020712A"/>
    <w:rsid w:val="00211734"/>
    <w:rsid w:val="00212478"/>
    <w:rsid w:val="00212B94"/>
    <w:rsid w:val="00214322"/>
    <w:rsid w:val="00216D46"/>
    <w:rsid w:val="0022265B"/>
    <w:rsid w:val="00223C4D"/>
    <w:rsid w:val="002249E2"/>
    <w:rsid w:val="00226D03"/>
    <w:rsid w:val="00231171"/>
    <w:rsid w:val="002313D7"/>
    <w:rsid w:val="00231502"/>
    <w:rsid w:val="00234488"/>
    <w:rsid w:val="002359E0"/>
    <w:rsid w:val="00235CD1"/>
    <w:rsid w:val="002378E8"/>
    <w:rsid w:val="002413F3"/>
    <w:rsid w:val="0024224C"/>
    <w:rsid w:val="0024315C"/>
    <w:rsid w:val="00246810"/>
    <w:rsid w:val="002469C9"/>
    <w:rsid w:val="00250C42"/>
    <w:rsid w:val="0025154C"/>
    <w:rsid w:val="00253250"/>
    <w:rsid w:val="00253A88"/>
    <w:rsid w:val="00260798"/>
    <w:rsid w:val="0026135C"/>
    <w:rsid w:val="002628DF"/>
    <w:rsid w:val="00264FEC"/>
    <w:rsid w:val="002660B6"/>
    <w:rsid w:val="00270719"/>
    <w:rsid w:val="00273194"/>
    <w:rsid w:val="00274B2B"/>
    <w:rsid w:val="00275BA3"/>
    <w:rsid w:val="002772B7"/>
    <w:rsid w:val="00280939"/>
    <w:rsid w:val="00283D82"/>
    <w:rsid w:val="00291A0B"/>
    <w:rsid w:val="002979C1"/>
    <w:rsid w:val="002A0426"/>
    <w:rsid w:val="002A1978"/>
    <w:rsid w:val="002A27FD"/>
    <w:rsid w:val="002A66EB"/>
    <w:rsid w:val="002A6FC7"/>
    <w:rsid w:val="002A7F53"/>
    <w:rsid w:val="002B2465"/>
    <w:rsid w:val="002B2A31"/>
    <w:rsid w:val="002B3C55"/>
    <w:rsid w:val="002B42BC"/>
    <w:rsid w:val="002B521D"/>
    <w:rsid w:val="002B6179"/>
    <w:rsid w:val="002B6CD5"/>
    <w:rsid w:val="002C0434"/>
    <w:rsid w:val="002C0CBE"/>
    <w:rsid w:val="002C1C4C"/>
    <w:rsid w:val="002C44DB"/>
    <w:rsid w:val="002C6480"/>
    <w:rsid w:val="002C7092"/>
    <w:rsid w:val="002C73C8"/>
    <w:rsid w:val="002D01BA"/>
    <w:rsid w:val="002D16B9"/>
    <w:rsid w:val="002D2F18"/>
    <w:rsid w:val="002D6A69"/>
    <w:rsid w:val="002D75DF"/>
    <w:rsid w:val="002E06C9"/>
    <w:rsid w:val="002E2341"/>
    <w:rsid w:val="002E42CA"/>
    <w:rsid w:val="002F140A"/>
    <w:rsid w:val="002F223F"/>
    <w:rsid w:val="002F237E"/>
    <w:rsid w:val="002F2A2C"/>
    <w:rsid w:val="002F7A81"/>
    <w:rsid w:val="003018E0"/>
    <w:rsid w:val="00301B0E"/>
    <w:rsid w:val="00301EC3"/>
    <w:rsid w:val="00302511"/>
    <w:rsid w:val="00302727"/>
    <w:rsid w:val="00302C2F"/>
    <w:rsid w:val="00305EF0"/>
    <w:rsid w:val="0030756E"/>
    <w:rsid w:val="00312FA4"/>
    <w:rsid w:val="00316F0B"/>
    <w:rsid w:val="00317A70"/>
    <w:rsid w:val="00317ED7"/>
    <w:rsid w:val="00322328"/>
    <w:rsid w:val="00322DD0"/>
    <w:rsid w:val="0032562A"/>
    <w:rsid w:val="00327CF4"/>
    <w:rsid w:val="00332F89"/>
    <w:rsid w:val="00336385"/>
    <w:rsid w:val="00337060"/>
    <w:rsid w:val="003379C3"/>
    <w:rsid w:val="00342625"/>
    <w:rsid w:val="00346B12"/>
    <w:rsid w:val="0035226C"/>
    <w:rsid w:val="003570F8"/>
    <w:rsid w:val="003606F1"/>
    <w:rsid w:val="00363B85"/>
    <w:rsid w:val="003655DE"/>
    <w:rsid w:val="00371954"/>
    <w:rsid w:val="00377FEC"/>
    <w:rsid w:val="003815F9"/>
    <w:rsid w:val="00382DA7"/>
    <w:rsid w:val="00382EAB"/>
    <w:rsid w:val="003832BB"/>
    <w:rsid w:val="00385783"/>
    <w:rsid w:val="00390338"/>
    <w:rsid w:val="00390892"/>
    <w:rsid w:val="0039154B"/>
    <w:rsid w:val="00393481"/>
    <w:rsid w:val="003948E9"/>
    <w:rsid w:val="00396B57"/>
    <w:rsid w:val="00396C2D"/>
    <w:rsid w:val="003A09D0"/>
    <w:rsid w:val="003A0AD5"/>
    <w:rsid w:val="003A2701"/>
    <w:rsid w:val="003A29A9"/>
    <w:rsid w:val="003A29B3"/>
    <w:rsid w:val="003A5795"/>
    <w:rsid w:val="003A74CE"/>
    <w:rsid w:val="003B07BE"/>
    <w:rsid w:val="003B46A2"/>
    <w:rsid w:val="003B4A5C"/>
    <w:rsid w:val="003B4DB7"/>
    <w:rsid w:val="003B6791"/>
    <w:rsid w:val="003C24E6"/>
    <w:rsid w:val="003C5077"/>
    <w:rsid w:val="003D14DD"/>
    <w:rsid w:val="003D1F08"/>
    <w:rsid w:val="003D2A07"/>
    <w:rsid w:val="003D43B6"/>
    <w:rsid w:val="003D5F7A"/>
    <w:rsid w:val="003E0095"/>
    <w:rsid w:val="003E307C"/>
    <w:rsid w:val="003E3D58"/>
    <w:rsid w:val="003E7900"/>
    <w:rsid w:val="003F3C17"/>
    <w:rsid w:val="003F463E"/>
    <w:rsid w:val="003F4D8B"/>
    <w:rsid w:val="003F541B"/>
    <w:rsid w:val="003F5477"/>
    <w:rsid w:val="003F7A79"/>
    <w:rsid w:val="003F7A9A"/>
    <w:rsid w:val="00400B4A"/>
    <w:rsid w:val="004011C0"/>
    <w:rsid w:val="00401989"/>
    <w:rsid w:val="00413862"/>
    <w:rsid w:val="004228BD"/>
    <w:rsid w:val="00422F6E"/>
    <w:rsid w:val="00423FDD"/>
    <w:rsid w:val="00425276"/>
    <w:rsid w:val="004263C9"/>
    <w:rsid w:val="00427520"/>
    <w:rsid w:val="00427629"/>
    <w:rsid w:val="00430B4C"/>
    <w:rsid w:val="004325C7"/>
    <w:rsid w:val="00437239"/>
    <w:rsid w:val="0044021C"/>
    <w:rsid w:val="004407C7"/>
    <w:rsid w:val="004470D5"/>
    <w:rsid w:val="0044720B"/>
    <w:rsid w:val="00447232"/>
    <w:rsid w:val="0045059D"/>
    <w:rsid w:val="00454DD4"/>
    <w:rsid w:val="00460483"/>
    <w:rsid w:val="00462EFD"/>
    <w:rsid w:val="00463011"/>
    <w:rsid w:val="004663AE"/>
    <w:rsid w:val="004703A2"/>
    <w:rsid w:val="0047640D"/>
    <w:rsid w:val="004766E0"/>
    <w:rsid w:val="00477B71"/>
    <w:rsid w:val="0048030F"/>
    <w:rsid w:val="00481237"/>
    <w:rsid w:val="00481612"/>
    <w:rsid w:val="004879CC"/>
    <w:rsid w:val="004932D3"/>
    <w:rsid w:val="00494D0E"/>
    <w:rsid w:val="00496C97"/>
    <w:rsid w:val="00497260"/>
    <w:rsid w:val="004977EB"/>
    <w:rsid w:val="004A0595"/>
    <w:rsid w:val="004A2748"/>
    <w:rsid w:val="004A2C26"/>
    <w:rsid w:val="004A3051"/>
    <w:rsid w:val="004A3ABE"/>
    <w:rsid w:val="004A5182"/>
    <w:rsid w:val="004A5D42"/>
    <w:rsid w:val="004A64F7"/>
    <w:rsid w:val="004B2D25"/>
    <w:rsid w:val="004B3127"/>
    <w:rsid w:val="004B3B2E"/>
    <w:rsid w:val="004B3CBB"/>
    <w:rsid w:val="004B6591"/>
    <w:rsid w:val="004C062B"/>
    <w:rsid w:val="004C2132"/>
    <w:rsid w:val="004C245E"/>
    <w:rsid w:val="004C2AA0"/>
    <w:rsid w:val="004C2CAD"/>
    <w:rsid w:val="004C38DE"/>
    <w:rsid w:val="004C5313"/>
    <w:rsid w:val="004C570E"/>
    <w:rsid w:val="004C675F"/>
    <w:rsid w:val="004D259D"/>
    <w:rsid w:val="004D497C"/>
    <w:rsid w:val="004E22BD"/>
    <w:rsid w:val="004E6140"/>
    <w:rsid w:val="004F1678"/>
    <w:rsid w:val="004F43C0"/>
    <w:rsid w:val="004F66ED"/>
    <w:rsid w:val="004F720C"/>
    <w:rsid w:val="005003CB"/>
    <w:rsid w:val="005031EE"/>
    <w:rsid w:val="0050526E"/>
    <w:rsid w:val="00507FF6"/>
    <w:rsid w:val="00512B40"/>
    <w:rsid w:val="00520454"/>
    <w:rsid w:val="005216B0"/>
    <w:rsid w:val="00523AD9"/>
    <w:rsid w:val="00524907"/>
    <w:rsid w:val="00525E47"/>
    <w:rsid w:val="00527048"/>
    <w:rsid w:val="005273C9"/>
    <w:rsid w:val="00527E47"/>
    <w:rsid w:val="00530C09"/>
    <w:rsid w:val="00531F35"/>
    <w:rsid w:val="0053367C"/>
    <w:rsid w:val="00533FB4"/>
    <w:rsid w:val="00535E8E"/>
    <w:rsid w:val="00536BFD"/>
    <w:rsid w:val="00537F8E"/>
    <w:rsid w:val="00541143"/>
    <w:rsid w:val="005418E6"/>
    <w:rsid w:val="00542D98"/>
    <w:rsid w:val="00544A6A"/>
    <w:rsid w:val="005455FA"/>
    <w:rsid w:val="00546037"/>
    <w:rsid w:val="0055052F"/>
    <w:rsid w:val="005559CC"/>
    <w:rsid w:val="00556E2E"/>
    <w:rsid w:val="00560908"/>
    <w:rsid w:val="00560FC4"/>
    <w:rsid w:val="00560FDA"/>
    <w:rsid w:val="0056147A"/>
    <w:rsid w:val="005618B4"/>
    <w:rsid w:val="00564C26"/>
    <w:rsid w:val="005727AC"/>
    <w:rsid w:val="00572853"/>
    <w:rsid w:val="0057322B"/>
    <w:rsid w:val="005744E8"/>
    <w:rsid w:val="00575C71"/>
    <w:rsid w:val="005765BC"/>
    <w:rsid w:val="0058210B"/>
    <w:rsid w:val="00584211"/>
    <w:rsid w:val="005851F9"/>
    <w:rsid w:val="00585B2D"/>
    <w:rsid w:val="005871C9"/>
    <w:rsid w:val="00590398"/>
    <w:rsid w:val="00590BCB"/>
    <w:rsid w:val="00591F65"/>
    <w:rsid w:val="00592069"/>
    <w:rsid w:val="005960D4"/>
    <w:rsid w:val="00596860"/>
    <w:rsid w:val="00596A46"/>
    <w:rsid w:val="00597E50"/>
    <w:rsid w:val="005A24A7"/>
    <w:rsid w:val="005A2AA4"/>
    <w:rsid w:val="005A2D03"/>
    <w:rsid w:val="005A426F"/>
    <w:rsid w:val="005A4AE0"/>
    <w:rsid w:val="005A4E4A"/>
    <w:rsid w:val="005B0633"/>
    <w:rsid w:val="005B0D65"/>
    <w:rsid w:val="005B0F1D"/>
    <w:rsid w:val="005B2E60"/>
    <w:rsid w:val="005B38B9"/>
    <w:rsid w:val="005B4DA5"/>
    <w:rsid w:val="005B4F7D"/>
    <w:rsid w:val="005B514B"/>
    <w:rsid w:val="005B6FE5"/>
    <w:rsid w:val="005C32FF"/>
    <w:rsid w:val="005C37AE"/>
    <w:rsid w:val="005C73B9"/>
    <w:rsid w:val="005C73C2"/>
    <w:rsid w:val="005D31B2"/>
    <w:rsid w:val="005D74AD"/>
    <w:rsid w:val="005E14E9"/>
    <w:rsid w:val="005E3F55"/>
    <w:rsid w:val="005E5388"/>
    <w:rsid w:val="005E693A"/>
    <w:rsid w:val="005F0F54"/>
    <w:rsid w:val="005F348C"/>
    <w:rsid w:val="005F5894"/>
    <w:rsid w:val="00600B2D"/>
    <w:rsid w:val="00601429"/>
    <w:rsid w:val="0060514C"/>
    <w:rsid w:val="0060558B"/>
    <w:rsid w:val="0061190F"/>
    <w:rsid w:val="00611ED2"/>
    <w:rsid w:val="006147B5"/>
    <w:rsid w:val="00615EBF"/>
    <w:rsid w:val="006168F9"/>
    <w:rsid w:val="0061729F"/>
    <w:rsid w:val="00617BAB"/>
    <w:rsid w:val="00624517"/>
    <w:rsid w:val="00626990"/>
    <w:rsid w:val="006270C7"/>
    <w:rsid w:val="00627F16"/>
    <w:rsid w:val="006300E0"/>
    <w:rsid w:val="006317C8"/>
    <w:rsid w:val="00637705"/>
    <w:rsid w:val="006400FE"/>
    <w:rsid w:val="006445E6"/>
    <w:rsid w:val="00645E4B"/>
    <w:rsid w:val="00654835"/>
    <w:rsid w:val="00655958"/>
    <w:rsid w:val="00655AE6"/>
    <w:rsid w:val="00657B1C"/>
    <w:rsid w:val="00662F47"/>
    <w:rsid w:val="006671CC"/>
    <w:rsid w:val="00667422"/>
    <w:rsid w:val="00667CFA"/>
    <w:rsid w:val="00671046"/>
    <w:rsid w:val="00671DA4"/>
    <w:rsid w:val="00677F6D"/>
    <w:rsid w:val="006809E0"/>
    <w:rsid w:val="00686D41"/>
    <w:rsid w:val="0068743A"/>
    <w:rsid w:val="00690BA5"/>
    <w:rsid w:val="00690C6F"/>
    <w:rsid w:val="00696AA5"/>
    <w:rsid w:val="00696E19"/>
    <w:rsid w:val="006A1921"/>
    <w:rsid w:val="006A519E"/>
    <w:rsid w:val="006A6B75"/>
    <w:rsid w:val="006A7DAF"/>
    <w:rsid w:val="006B26DC"/>
    <w:rsid w:val="006B4B9C"/>
    <w:rsid w:val="006C1B07"/>
    <w:rsid w:val="006C308F"/>
    <w:rsid w:val="006C3D3F"/>
    <w:rsid w:val="006C416B"/>
    <w:rsid w:val="006C52B7"/>
    <w:rsid w:val="006C5ECC"/>
    <w:rsid w:val="006D0439"/>
    <w:rsid w:val="006D0FDC"/>
    <w:rsid w:val="006D16CC"/>
    <w:rsid w:val="006D521B"/>
    <w:rsid w:val="006E1731"/>
    <w:rsid w:val="006E1C3C"/>
    <w:rsid w:val="006E50CD"/>
    <w:rsid w:val="006E6F0F"/>
    <w:rsid w:val="006E7B21"/>
    <w:rsid w:val="006F169B"/>
    <w:rsid w:val="006F180F"/>
    <w:rsid w:val="006F2B5D"/>
    <w:rsid w:val="006F2D95"/>
    <w:rsid w:val="006F4165"/>
    <w:rsid w:val="006F6233"/>
    <w:rsid w:val="00700859"/>
    <w:rsid w:val="00701524"/>
    <w:rsid w:val="007039E9"/>
    <w:rsid w:val="00704727"/>
    <w:rsid w:val="0070654C"/>
    <w:rsid w:val="00715928"/>
    <w:rsid w:val="00717641"/>
    <w:rsid w:val="00717848"/>
    <w:rsid w:val="0072287B"/>
    <w:rsid w:val="00722AFE"/>
    <w:rsid w:val="00722CED"/>
    <w:rsid w:val="00723168"/>
    <w:rsid w:val="007239FC"/>
    <w:rsid w:val="0072494E"/>
    <w:rsid w:val="00725911"/>
    <w:rsid w:val="00726F8F"/>
    <w:rsid w:val="00731E6F"/>
    <w:rsid w:val="0073270B"/>
    <w:rsid w:val="00732C23"/>
    <w:rsid w:val="007334E9"/>
    <w:rsid w:val="00737A8A"/>
    <w:rsid w:val="00746624"/>
    <w:rsid w:val="007500F4"/>
    <w:rsid w:val="00752057"/>
    <w:rsid w:val="0075467D"/>
    <w:rsid w:val="00755158"/>
    <w:rsid w:val="0076157E"/>
    <w:rsid w:val="00763096"/>
    <w:rsid w:val="00763231"/>
    <w:rsid w:val="007649BF"/>
    <w:rsid w:val="00766712"/>
    <w:rsid w:val="0076799F"/>
    <w:rsid w:val="00767ADE"/>
    <w:rsid w:val="0077227B"/>
    <w:rsid w:val="00777FFA"/>
    <w:rsid w:val="007815EC"/>
    <w:rsid w:val="00783441"/>
    <w:rsid w:val="007835AF"/>
    <w:rsid w:val="00791BC1"/>
    <w:rsid w:val="00791D68"/>
    <w:rsid w:val="007935BA"/>
    <w:rsid w:val="0079363B"/>
    <w:rsid w:val="007953E4"/>
    <w:rsid w:val="007971D6"/>
    <w:rsid w:val="007A3A98"/>
    <w:rsid w:val="007A41C9"/>
    <w:rsid w:val="007A7E78"/>
    <w:rsid w:val="007B1044"/>
    <w:rsid w:val="007C3C9D"/>
    <w:rsid w:val="007C51B5"/>
    <w:rsid w:val="007D0741"/>
    <w:rsid w:val="007D3985"/>
    <w:rsid w:val="007D6A24"/>
    <w:rsid w:val="007D6C6C"/>
    <w:rsid w:val="007D6E8C"/>
    <w:rsid w:val="007E0999"/>
    <w:rsid w:val="007E0DA5"/>
    <w:rsid w:val="007E4BDA"/>
    <w:rsid w:val="007E4EEE"/>
    <w:rsid w:val="007E560F"/>
    <w:rsid w:val="007E6BD9"/>
    <w:rsid w:val="007E72AD"/>
    <w:rsid w:val="007F04FB"/>
    <w:rsid w:val="007F3B10"/>
    <w:rsid w:val="007F4B5F"/>
    <w:rsid w:val="007F4CDD"/>
    <w:rsid w:val="008000C6"/>
    <w:rsid w:val="00800399"/>
    <w:rsid w:val="008003D9"/>
    <w:rsid w:val="00801BC7"/>
    <w:rsid w:val="00802998"/>
    <w:rsid w:val="008052BF"/>
    <w:rsid w:val="00807C83"/>
    <w:rsid w:val="008105EB"/>
    <w:rsid w:val="00811DA5"/>
    <w:rsid w:val="008138AC"/>
    <w:rsid w:val="00813B68"/>
    <w:rsid w:val="008148B3"/>
    <w:rsid w:val="00815B21"/>
    <w:rsid w:val="008209D4"/>
    <w:rsid w:val="00822BFB"/>
    <w:rsid w:val="00825B27"/>
    <w:rsid w:val="00832EAA"/>
    <w:rsid w:val="00834733"/>
    <w:rsid w:val="008347B9"/>
    <w:rsid w:val="008409DE"/>
    <w:rsid w:val="00841878"/>
    <w:rsid w:val="00844963"/>
    <w:rsid w:val="008511FD"/>
    <w:rsid w:val="00851511"/>
    <w:rsid w:val="00851F64"/>
    <w:rsid w:val="00853054"/>
    <w:rsid w:val="00854072"/>
    <w:rsid w:val="00857851"/>
    <w:rsid w:val="00860638"/>
    <w:rsid w:val="00860C51"/>
    <w:rsid w:val="0086254D"/>
    <w:rsid w:val="0086261C"/>
    <w:rsid w:val="0086385B"/>
    <w:rsid w:val="00865103"/>
    <w:rsid w:val="00865861"/>
    <w:rsid w:val="00872E0E"/>
    <w:rsid w:val="00874766"/>
    <w:rsid w:val="0087643E"/>
    <w:rsid w:val="008769B3"/>
    <w:rsid w:val="008801A7"/>
    <w:rsid w:val="00880942"/>
    <w:rsid w:val="00883735"/>
    <w:rsid w:val="0089034D"/>
    <w:rsid w:val="00890EBF"/>
    <w:rsid w:val="00891FBD"/>
    <w:rsid w:val="00893422"/>
    <w:rsid w:val="008953C3"/>
    <w:rsid w:val="00897F5D"/>
    <w:rsid w:val="008A0DC5"/>
    <w:rsid w:val="008A26D6"/>
    <w:rsid w:val="008A3830"/>
    <w:rsid w:val="008A410A"/>
    <w:rsid w:val="008A5A6E"/>
    <w:rsid w:val="008B2734"/>
    <w:rsid w:val="008B644C"/>
    <w:rsid w:val="008C42BD"/>
    <w:rsid w:val="008C5F34"/>
    <w:rsid w:val="008C7560"/>
    <w:rsid w:val="008D1A1A"/>
    <w:rsid w:val="008D7BA2"/>
    <w:rsid w:val="008E52C2"/>
    <w:rsid w:val="008E7119"/>
    <w:rsid w:val="008F042E"/>
    <w:rsid w:val="008F0EAB"/>
    <w:rsid w:val="008F14FB"/>
    <w:rsid w:val="008F1AF6"/>
    <w:rsid w:val="008F28E1"/>
    <w:rsid w:val="008F3BBA"/>
    <w:rsid w:val="008F3F91"/>
    <w:rsid w:val="008F4F2D"/>
    <w:rsid w:val="008F55DB"/>
    <w:rsid w:val="008F66A5"/>
    <w:rsid w:val="008F68ED"/>
    <w:rsid w:val="009044F8"/>
    <w:rsid w:val="00905FA2"/>
    <w:rsid w:val="00907BD9"/>
    <w:rsid w:val="009120B9"/>
    <w:rsid w:val="009145A1"/>
    <w:rsid w:val="0091513B"/>
    <w:rsid w:val="00915751"/>
    <w:rsid w:val="00916071"/>
    <w:rsid w:val="0091685D"/>
    <w:rsid w:val="0092071E"/>
    <w:rsid w:val="00921629"/>
    <w:rsid w:val="00923582"/>
    <w:rsid w:val="00932BF8"/>
    <w:rsid w:val="00933486"/>
    <w:rsid w:val="00934BF5"/>
    <w:rsid w:val="00935B48"/>
    <w:rsid w:val="00940E1E"/>
    <w:rsid w:val="00941DA9"/>
    <w:rsid w:val="00942B8E"/>
    <w:rsid w:val="00942C1A"/>
    <w:rsid w:val="00943796"/>
    <w:rsid w:val="00944945"/>
    <w:rsid w:val="00947236"/>
    <w:rsid w:val="00947E2F"/>
    <w:rsid w:val="009509FE"/>
    <w:rsid w:val="00951CF6"/>
    <w:rsid w:val="00952CFD"/>
    <w:rsid w:val="00955852"/>
    <w:rsid w:val="00956814"/>
    <w:rsid w:val="00960046"/>
    <w:rsid w:val="00960CF9"/>
    <w:rsid w:val="00964CAA"/>
    <w:rsid w:val="009653B3"/>
    <w:rsid w:val="00967215"/>
    <w:rsid w:val="00967F3A"/>
    <w:rsid w:val="00971512"/>
    <w:rsid w:val="0097374E"/>
    <w:rsid w:val="00973E91"/>
    <w:rsid w:val="00980261"/>
    <w:rsid w:val="00981883"/>
    <w:rsid w:val="00981EC7"/>
    <w:rsid w:val="00982690"/>
    <w:rsid w:val="00991AB1"/>
    <w:rsid w:val="00991AC2"/>
    <w:rsid w:val="009929D1"/>
    <w:rsid w:val="009A2999"/>
    <w:rsid w:val="009A2E2D"/>
    <w:rsid w:val="009B130D"/>
    <w:rsid w:val="009B383E"/>
    <w:rsid w:val="009B6421"/>
    <w:rsid w:val="009B6D50"/>
    <w:rsid w:val="009C0182"/>
    <w:rsid w:val="009C3C31"/>
    <w:rsid w:val="009C6E2E"/>
    <w:rsid w:val="009D57CF"/>
    <w:rsid w:val="009D6977"/>
    <w:rsid w:val="009D7D9A"/>
    <w:rsid w:val="009E0137"/>
    <w:rsid w:val="009E1073"/>
    <w:rsid w:val="009E3D2F"/>
    <w:rsid w:val="009E46F1"/>
    <w:rsid w:val="009E6C0F"/>
    <w:rsid w:val="009E791C"/>
    <w:rsid w:val="009F04FA"/>
    <w:rsid w:val="009F06D2"/>
    <w:rsid w:val="009F35F5"/>
    <w:rsid w:val="009F4CCD"/>
    <w:rsid w:val="009F6851"/>
    <w:rsid w:val="009F7239"/>
    <w:rsid w:val="00A04379"/>
    <w:rsid w:val="00A105D0"/>
    <w:rsid w:val="00A11A25"/>
    <w:rsid w:val="00A1471E"/>
    <w:rsid w:val="00A15480"/>
    <w:rsid w:val="00A1588E"/>
    <w:rsid w:val="00A2025F"/>
    <w:rsid w:val="00A21CF7"/>
    <w:rsid w:val="00A21E33"/>
    <w:rsid w:val="00A24190"/>
    <w:rsid w:val="00A3007E"/>
    <w:rsid w:val="00A30A8D"/>
    <w:rsid w:val="00A30B9C"/>
    <w:rsid w:val="00A31450"/>
    <w:rsid w:val="00A33F83"/>
    <w:rsid w:val="00A3486C"/>
    <w:rsid w:val="00A37CE8"/>
    <w:rsid w:val="00A437B4"/>
    <w:rsid w:val="00A452AA"/>
    <w:rsid w:val="00A46C33"/>
    <w:rsid w:val="00A51DD4"/>
    <w:rsid w:val="00A537A4"/>
    <w:rsid w:val="00A5406D"/>
    <w:rsid w:val="00A54476"/>
    <w:rsid w:val="00A54819"/>
    <w:rsid w:val="00A555C9"/>
    <w:rsid w:val="00A5567B"/>
    <w:rsid w:val="00A60F20"/>
    <w:rsid w:val="00A61419"/>
    <w:rsid w:val="00A62BED"/>
    <w:rsid w:val="00A653EB"/>
    <w:rsid w:val="00A66360"/>
    <w:rsid w:val="00A667F0"/>
    <w:rsid w:val="00A66935"/>
    <w:rsid w:val="00A7040D"/>
    <w:rsid w:val="00A72EEC"/>
    <w:rsid w:val="00A73BE4"/>
    <w:rsid w:val="00A74BE5"/>
    <w:rsid w:val="00A76CE1"/>
    <w:rsid w:val="00A832AF"/>
    <w:rsid w:val="00A8369A"/>
    <w:rsid w:val="00A84F23"/>
    <w:rsid w:val="00A8602C"/>
    <w:rsid w:val="00A93468"/>
    <w:rsid w:val="00A94FEC"/>
    <w:rsid w:val="00A96404"/>
    <w:rsid w:val="00A969A1"/>
    <w:rsid w:val="00AA0933"/>
    <w:rsid w:val="00AA15C2"/>
    <w:rsid w:val="00AA1DA2"/>
    <w:rsid w:val="00AA78FC"/>
    <w:rsid w:val="00AA7C06"/>
    <w:rsid w:val="00AB2454"/>
    <w:rsid w:val="00AB3BF3"/>
    <w:rsid w:val="00AB71C4"/>
    <w:rsid w:val="00AC0872"/>
    <w:rsid w:val="00AC0E06"/>
    <w:rsid w:val="00AC2464"/>
    <w:rsid w:val="00AC282B"/>
    <w:rsid w:val="00AC67E9"/>
    <w:rsid w:val="00AC6858"/>
    <w:rsid w:val="00AC797A"/>
    <w:rsid w:val="00AD4497"/>
    <w:rsid w:val="00AE0B36"/>
    <w:rsid w:val="00AE3290"/>
    <w:rsid w:val="00AF3001"/>
    <w:rsid w:val="00AF355E"/>
    <w:rsid w:val="00AF43BE"/>
    <w:rsid w:val="00AF45A9"/>
    <w:rsid w:val="00AF57EC"/>
    <w:rsid w:val="00AF6200"/>
    <w:rsid w:val="00AF6B90"/>
    <w:rsid w:val="00AF6DE4"/>
    <w:rsid w:val="00AF7487"/>
    <w:rsid w:val="00B00970"/>
    <w:rsid w:val="00B01614"/>
    <w:rsid w:val="00B059B1"/>
    <w:rsid w:val="00B061C4"/>
    <w:rsid w:val="00B06CF8"/>
    <w:rsid w:val="00B06D9E"/>
    <w:rsid w:val="00B103C5"/>
    <w:rsid w:val="00B20BA4"/>
    <w:rsid w:val="00B27930"/>
    <w:rsid w:val="00B30D80"/>
    <w:rsid w:val="00B33665"/>
    <w:rsid w:val="00B33B3C"/>
    <w:rsid w:val="00B33B59"/>
    <w:rsid w:val="00B412F4"/>
    <w:rsid w:val="00B41836"/>
    <w:rsid w:val="00B41E53"/>
    <w:rsid w:val="00B51DFF"/>
    <w:rsid w:val="00B537D8"/>
    <w:rsid w:val="00B542BA"/>
    <w:rsid w:val="00B54708"/>
    <w:rsid w:val="00B554C7"/>
    <w:rsid w:val="00B607E8"/>
    <w:rsid w:val="00B63197"/>
    <w:rsid w:val="00B639A8"/>
    <w:rsid w:val="00B64168"/>
    <w:rsid w:val="00B657ED"/>
    <w:rsid w:val="00B71515"/>
    <w:rsid w:val="00B7245F"/>
    <w:rsid w:val="00B73C58"/>
    <w:rsid w:val="00B764CD"/>
    <w:rsid w:val="00B76FD0"/>
    <w:rsid w:val="00B83CE7"/>
    <w:rsid w:val="00B842A5"/>
    <w:rsid w:val="00B8495B"/>
    <w:rsid w:val="00B9152E"/>
    <w:rsid w:val="00B9321F"/>
    <w:rsid w:val="00B94642"/>
    <w:rsid w:val="00B94BE8"/>
    <w:rsid w:val="00B9532B"/>
    <w:rsid w:val="00B96C0F"/>
    <w:rsid w:val="00B97284"/>
    <w:rsid w:val="00BA00C5"/>
    <w:rsid w:val="00BA258F"/>
    <w:rsid w:val="00BA3E97"/>
    <w:rsid w:val="00BA5C1D"/>
    <w:rsid w:val="00BA733E"/>
    <w:rsid w:val="00BB307D"/>
    <w:rsid w:val="00BB45ED"/>
    <w:rsid w:val="00BB4CBC"/>
    <w:rsid w:val="00BB748F"/>
    <w:rsid w:val="00BB74A7"/>
    <w:rsid w:val="00BC052C"/>
    <w:rsid w:val="00BC16F8"/>
    <w:rsid w:val="00BC2258"/>
    <w:rsid w:val="00BC499E"/>
    <w:rsid w:val="00BC504A"/>
    <w:rsid w:val="00BC5BAA"/>
    <w:rsid w:val="00BC5E50"/>
    <w:rsid w:val="00BC7D40"/>
    <w:rsid w:val="00BC7D7E"/>
    <w:rsid w:val="00BD0314"/>
    <w:rsid w:val="00BD36C0"/>
    <w:rsid w:val="00BD416D"/>
    <w:rsid w:val="00BD6F8F"/>
    <w:rsid w:val="00BE5BD1"/>
    <w:rsid w:val="00BE67D3"/>
    <w:rsid w:val="00BE69CF"/>
    <w:rsid w:val="00BF1409"/>
    <w:rsid w:val="00BF1B01"/>
    <w:rsid w:val="00BF51F5"/>
    <w:rsid w:val="00BF72F3"/>
    <w:rsid w:val="00C04C84"/>
    <w:rsid w:val="00C057B0"/>
    <w:rsid w:val="00C06527"/>
    <w:rsid w:val="00C154DD"/>
    <w:rsid w:val="00C202C4"/>
    <w:rsid w:val="00C20816"/>
    <w:rsid w:val="00C227DC"/>
    <w:rsid w:val="00C22D43"/>
    <w:rsid w:val="00C25426"/>
    <w:rsid w:val="00C30BF3"/>
    <w:rsid w:val="00C332B9"/>
    <w:rsid w:val="00C333B3"/>
    <w:rsid w:val="00C348EC"/>
    <w:rsid w:val="00C41D7B"/>
    <w:rsid w:val="00C43F42"/>
    <w:rsid w:val="00C46DB1"/>
    <w:rsid w:val="00C477C3"/>
    <w:rsid w:val="00C479C0"/>
    <w:rsid w:val="00C51A66"/>
    <w:rsid w:val="00C52480"/>
    <w:rsid w:val="00C5302A"/>
    <w:rsid w:val="00C53175"/>
    <w:rsid w:val="00C53197"/>
    <w:rsid w:val="00C56835"/>
    <w:rsid w:val="00C616DF"/>
    <w:rsid w:val="00C6308F"/>
    <w:rsid w:val="00C63CC3"/>
    <w:rsid w:val="00C6437D"/>
    <w:rsid w:val="00C64840"/>
    <w:rsid w:val="00C668F0"/>
    <w:rsid w:val="00C66B35"/>
    <w:rsid w:val="00C67144"/>
    <w:rsid w:val="00C7189E"/>
    <w:rsid w:val="00C758F4"/>
    <w:rsid w:val="00C76B23"/>
    <w:rsid w:val="00C773CC"/>
    <w:rsid w:val="00C77CE2"/>
    <w:rsid w:val="00C82284"/>
    <w:rsid w:val="00C84534"/>
    <w:rsid w:val="00C84713"/>
    <w:rsid w:val="00C865F4"/>
    <w:rsid w:val="00C87795"/>
    <w:rsid w:val="00C9534F"/>
    <w:rsid w:val="00C959BD"/>
    <w:rsid w:val="00C95A65"/>
    <w:rsid w:val="00C96622"/>
    <w:rsid w:val="00CA1C25"/>
    <w:rsid w:val="00CA2291"/>
    <w:rsid w:val="00CA29B0"/>
    <w:rsid w:val="00CA2BF7"/>
    <w:rsid w:val="00CA46BC"/>
    <w:rsid w:val="00CA48CA"/>
    <w:rsid w:val="00CA5526"/>
    <w:rsid w:val="00CA6AB0"/>
    <w:rsid w:val="00CA6D6E"/>
    <w:rsid w:val="00CA706B"/>
    <w:rsid w:val="00CA72A3"/>
    <w:rsid w:val="00CB1654"/>
    <w:rsid w:val="00CB39FE"/>
    <w:rsid w:val="00CB5BB9"/>
    <w:rsid w:val="00CB630C"/>
    <w:rsid w:val="00CB75E1"/>
    <w:rsid w:val="00CC1771"/>
    <w:rsid w:val="00CC1C88"/>
    <w:rsid w:val="00CC477E"/>
    <w:rsid w:val="00CC52FB"/>
    <w:rsid w:val="00CC576A"/>
    <w:rsid w:val="00CD0264"/>
    <w:rsid w:val="00CD3252"/>
    <w:rsid w:val="00CD442E"/>
    <w:rsid w:val="00CD5959"/>
    <w:rsid w:val="00CD6459"/>
    <w:rsid w:val="00CE2370"/>
    <w:rsid w:val="00CE2E06"/>
    <w:rsid w:val="00CE3DB9"/>
    <w:rsid w:val="00CE4A0F"/>
    <w:rsid w:val="00CE63A6"/>
    <w:rsid w:val="00CE765D"/>
    <w:rsid w:val="00CF4155"/>
    <w:rsid w:val="00CF6A49"/>
    <w:rsid w:val="00CF7999"/>
    <w:rsid w:val="00CF7D4D"/>
    <w:rsid w:val="00D0210F"/>
    <w:rsid w:val="00D0394F"/>
    <w:rsid w:val="00D052B9"/>
    <w:rsid w:val="00D104AC"/>
    <w:rsid w:val="00D10AE1"/>
    <w:rsid w:val="00D137B0"/>
    <w:rsid w:val="00D1439B"/>
    <w:rsid w:val="00D15C59"/>
    <w:rsid w:val="00D17BB4"/>
    <w:rsid w:val="00D208EB"/>
    <w:rsid w:val="00D220F2"/>
    <w:rsid w:val="00D268D4"/>
    <w:rsid w:val="00D34CFA"/>
    <w:rsid w:val="00D357C9"/>
    <w:rsid w:val="00D3769A"/>
    <w:rsid w:val="00D405D4"/>
    <w:rsid w:val="00D42692"/>
    <w:rsid w:val="00D44252"/>
    <w:rsid w:val="00D44E64"/>
    <w:rsid w:val="00D45069"/>
    <w:rsid w:val="00D51A31"/>
    <w:rsid w:val="00D53406"/>
    <w:rsid w:val="00D54439"/>
    <w:rsid w:val="00D555FA"/>
    <w:rsid w:val="00D610BC"/>
    <w:rsid w:val="00D639D2"/>
    <w:rsid w:val="00D66C0C"/>
    <w:rsid w:val="00D67731"/>
    <w:rsid w:val="00D7295B"/>
    <w:rsid w:val="00D72A08"/>
    <w:rsid w:val="00D74210"/>
    <w:rsid w:val="00D77D34"/>
    <w:rsid w:val="00D82CFC"/>
    <w:rsid w:val="00D837EC"/>
    <w:rsid w:val="00D856AD"/>
    <w:rsid w:val="00D86731"/>
    <w:rsid w:val="00D87233"/>
    <w:rsid w:val="00D90EF4"/>
    <w:rsid w:val="00D92A82"/>
    <w:rsid w:val="00D97572"/>
    <w:rsid w:val="00DA2AF2"/>
    <w:rsid w:val="00DA3FBA"/>
    <w:rsid w:val="00DA4A51"/>
    <w:rsid w:val="00DA4BEF"/>
    <w:rsid w:val="00DA59E2"/>
    <w:rsid w:val="00DA5B5B"/>
    <w:rsid w:val="00DA5E59"/>
    <w:rsid w:val="00DA6051"/>
    <w:rsid w:val="00DA69E6"/>
    <w:rsid w:val="00DA709B"/>
    <w:rsid w:val="00DB2765"/>
    <w:rsid w:val="00DB4809"/>
    <w:rsid w:val="00DB6B11"/>
    <w:rsid w:val="00DB70AC"/>
    <w:rsid w:val="00DC1E9F"/>
    <w:rsid w:val="00DC24F4"/>
    <w:rsid w:val="00DC265D"/>
    <w:rsid w:val="00DC5E70"/>
    <w:rsid w:val="00DC65AC"/>
    <w:rsid w:val="00DD0847"/>
    <w:rsid w:val="00DD0E13"/>
    <w:rsid w:val="00DD1733"/>
    <w:rsid w:val="00DD4902"/>
    <w:rsid w:val="00DD4938"/>
    <w:rsid w:val="00DD5120"/>
    <w:rsid w:val="00DD5DF6"/>
    <w:rsid w:val="00DD6BF1"/>
    <w:rsid w:val="00DE2613"/>
    <w:rsid w:val="00DE4C3C"/>
    <w:rsid w:val="00DF1C07"/>
    <w:rsid w:val="00DF1E93"/>
    <w:rsid w:val="00DF49FA"/>
    <w:rsid w:val="00DF5155"/>
    <w:rsid w:val="00DF76CB"/>
    <w:rsid w:val="00DF7F98"/>
    <w:rsid w:val="00E02351"/>
    <w:rsid w:val="00E05515"/>
    <w:rsid w:val="00E05748"/>
    <w:rsid w:val="00E0656D"/>
    <w:rsid w:val="00E0669D"/>
    <w:rsid w:val="00E0772F"/>
    <w:rsid w:val="00E10294"/>
    <w:rsid w:val="00E14D3B"/>
    <w:rsid w:val="00E156FB"/>
    <w:rsid w:val="00E16543"/>
    <w:rsid w:val="00E1684F"/>
    <w:rsid w:val="00E22405"/>
    <w:rsid w:val="00E22BFA"/>
    <w:rsid w:val="00E23B9D"/>
    <w:rsid w:val="00E23E5E"/>
    <w:rsid w:val="00E24757"/>
    <w:rsid w:val="00E24D4A"/>
    <w:rsid w:val="00E25180"/>
    <w:rsid w:val="00E2658F"/>
    <w:rsid w:val="00E27BFA"/>
    <w:rsid w:val="00E27E3C"/>
    <w:rsid w:val="00E342FE"/>
    <w:rsid w:val="00E37976"/>
    <w:rsid w:val="00E37A2C"/>
    <w:rsid w:val="00E41BFB"/>
    <w:rsid w:val="00E42D88"/>
    <w:rsid w:val="00E435F3"/>
    <w:rsid w:val="00E4723B"/>
    <w:rsid w:val="00E47E8A"/>
    <w:rsid w:val="00E47ECF"/>
    <w:rsid w:val="00E6125C"/>
    <w:rsid w:val="00E64D01"/>
    <w:rsid w:val="00E64E96"/>
    <w:rsid w:val="00E66105"/>
    <w:rsid w:val="00E70606"/>
    <w:rsid w:val="00E731B0"/>
    <w:rsid w:val="00E736D1"/>
    <w:rsid w:val="00E753FC"/>
    <w:rsid w:val="00E76BC0"/>
    <w:rsid w:val="00E77F92"/>
    <w:rsid w:val="00E80088"/>
    <w:rsid w:val="00E8150C"/>
    <w:rsid w:val="00E81EBA"/>
    <w:rsid w:val="00E8347C"/>
    <w:rsid w:val="00E85305"/>
    <w:rsid w:val="00E97429"/>
    <w:rsid w:val="00EA054B"/>
    <w:rsid w:val="00EA145D"/>
    <w:rsid w:val="00EA1B00"/>
    <w:rsid w:val="00EA2661"/>
    <w:rsid w:val="00EA444D"/>
    <w:rsid w:val="00EA652B"/>
    <w:rsid w:val="00EA6AB1"/>
    <w:rsid w:val="00EB3021"/>
    <w:rsid w:val="00EC0BAC"/>
    <w:rsid w:val="00EC1B0E"/>
    <w:rsid w:val="00EC30D0"/>
    <w:rsid w:val="00EC30FD"/>
    <w:rsid w:val="00EC495C"/>
    <w:rsid w:val="00ED44F7"/>
    <w:rsid w:val="00ED607D"/>
    <w:rsid w:val="00ED6E5F"/>
    <w:rsid w:val="00EE362F"/>
    <w:rsid w:val="00EE3E4F"/>
    <w:rsid w:val="00EE4D44"/>
    <w:rsid w:val="00EF02A8"/>
    <w:rsid w:val="00EF1B89"/>
    <w:rsid w:val="00EF2141"/>
    <w:rsid w:val="00EF28FF"/>
    <w:rsid w:val="00EF6C65"/>
    <w:rsid w:val="00F004BB"/>
    <w:rsid w:val="00F008AD"/>
    <w:rsid w:val="00F12602"/>
    <w:rsid w:val="00F13FA0"/>
    <w:rsid w:val="00F22F45"/>
    <w:rsid w:val="00F26D49"/>
    <w:rsid w:val="00F27F48"/>
    <w:rsid w:val="00F31D0B"/>
    <w:rsid w:val="00F3264D"/>
    <w:rsid w:val="00F33296"/>
    <w:rsid w:val="00F356DE"/>
    <w:rsid w:val="00F369FE"/>
    <w:rsid w:val="00F3733D"/>
    <w:rsid w:val="00F408F5"/>
    <w:rsid w:val="00F44A49"/>
    <w:rsid w:val="00F47A2C"/>
    <w:rsid w:val="00F47A38"/>
    <w:rsid w:val="00F52EFB"/>
    <w:rsid w:val="00F56937"/>
    <w:rsid w:val="00F619EB"/>
    <w:rsid w:val="00F646D6"/>
    <w:rsid w:val="00F64C99"/>
    <w:rsid w:val="00F650E9"/>
    <w:rsid w:val="00F67CBE"/>
    <w:rsid w:val="00F71611"/>
    <w:rsid w:val="00F73F92"/>
    <w:rsid w:val="00F74457"/>
    <w:rsid w:val="00F75B64"/>
    <w:rsid w:val="00F77889"/>
    <w:rsid w:val="00F80A33"/>
    <w:rsid w:val="00F8170E"/>
    <w:rsid w:val="00F8394A"/>
    <w:rsid w:val="00F86BA7"/>
    <w:rsid w:val="00F86F4C"/>
    <w:rsid w:val="00F90984"/>
    <w:rsid w:val="00F925D9"/>
    <w:rsid w:val="00F948E5"/>
    <w:rsid w:val="00F95B2B"/>
    <w:rsid w:val="00F97D6A"/>
    <w:rsid w:val="00F97FDE"/>
    <w:rsid w:val="00FA0FE3"/>
    <w:rsid w:val="00FA1079"/>
    <w:rsid w:val="00FA2C13"/>
    <w:rsid w:val="00FA311F"/>
    <w:rsid w:val="00FA3B63"/>
    <w:rsid w:val="00FA57EB"/>
    <w:rsid w:val="00FA772C"/>
    <w:rsid w:val="00FB000F"/>
    <w:rsid w:val="00FB05F5"/>
    <w:rsid w:val="00FB11DD"/>
    <w:rsid w:val="00FB1FA3"/>
    <w:rsid w:val="00FB2837"/>
    <w:rsid w:val="00FB3968"/>
    <w:rsid w:val="00FB76F6"/>
    <w:rsid w:val="00FB7820"/>
    <w:rsid w:val="00FB7910"/>
    <w:rsid w:val="00FC1CCB"/>
    <w:rsid w:val="00FC3362"/>
    <w:rsid w:val="00FC4071"/>
    <w:rsid w:val="00FC4885"/>
    <w:rsid w:val="00FC541A"/>
    <w:rsid w:val="00FC56C4"/>
    <w:rsid w:val="00FC6028"/>
    <w:rsid w:val="00FC73D4"/>
    <w:rsid w:val="00FC7FC0"/>
    <w:rsid w:val="00FD0A5E"/>
    <w:rsid w:val="00FD1AB2"/>
    <w:rsid w:val="00FD2CEF"/>
    <w:rsid w:val="00FD2ED8"/>
    <w:rsid w:val="00FD5580"/>
    <w:rsid w:val="00FE01F0"/>
    <w:rsid w:val="00FE06FA"/>
    <w:rsid w:val="00FE106C"/>
    <w:rsid w:val="00FF321A"/>
    <w:rsid w:val="00FF3BD6"/>
    <w:rsid w:val="00FF4C79"/>
    <w:rsid w:val="00FF708B"/>
    <w:rsid w:val="00FF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3C9282"/>
  <w15:chartTrackingRefBased/>
  <w15:docId w15:val="{4CE7F125-0ADF-4CC6-9B70-0E854233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uiPriority="99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qFormat="1"/>
    <w:lsdException w:name="table of figures" w:locked="1" w:uiPriority="99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locked="1" w:uiPriority="22" w:qFormat="1"/>
    <w:lsdException w:name="Emphasis" w:locked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 w:uiPriority="99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8B3"/>
    <w:pPr>
      <w:jc w:val="both"/>
    </w:pPr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3264D"/>
    <w:pPr>
      <w:pageBreakBefore/>
      <w:widowControl w:val="0"/>
      <w:numPr>
        <w:numId w:val="6"/>
      </w:numPr>
      <w:shd w:val="clear" w:color="auto" w:fill="00476B"/>
      <w:tabs>
        <w:tab w:val="clear" w:pos="2128"/>
      </w:tabs>
      <w:spacing w:after="240"/>
      <w:ind w:left="0" w:firstLine="0"/>
      <w:contextualSpacing/>
      <w:jc w:val="center"/>
      <w:outlineLvl w:val="0"/>
    </w:pPr>
    <w:rPr>
      <w:rFonts w:cs="Arial"/>
      <w:b/>
      <w:color w:val="FFFFFF"/>
      <w:sz w:val="36"/>
    </w:rPr>
  </w:style>
  <w:style w:type="paragraph" w:styleId="Ttulo2">
    <w:name w:val="heading 2"/>
    <w:basedOn w:val="Normal"/>
    <w:next w:val="Normal"/>
    <w:link w:val="Ttulo2Car"/>
    <w:qFormat/>
    <w:rsid w:val="008B2734"/>
    <w:pPr>
      <w:numPr>
        <w:ilvl w:val="1"/>
        <w:numId w:val="6"/>
      </w:numPr>
      <w:pBdr>
        <w:bottom w:val="single" w:sz="4" w:space="1" w:color="F56600"/>
      </w:pBdr>
      <w:spacing w:before="240" w:after="240"/>
      <w:outlineLvl w:val="1"/>
    </w:pPr>
    <w:rPr>
      <w:rFonts w:cs="Arial"/>
      <w:b/>
      <w:color w:val="F56600"/>
      <w:sz w:val="28"/>
    </w:rPr>
  </w:style>
  <w:style w:type="paragraph" w:styleId="Ttulo3">
    <w:name w:val="heading 3"/>
    <w:basedOn w:val="Ttulo2"/>
    <w:next w:val="Normal"/>
    <w:link w:val="Ttulo3Car"/>
    <w:qFormat/>
    <w:rsid w:val="00791D68"/>
    <w:pPr>
      <w:numPr>
        <w:ilvl w:val="2"/>
      </w:numPr>
      <w:pBdr>
        <w:bottom w:val="single" w:sz="4" w:space="1" w:color="auto"/>
      </w:pBdr>
      <w:outlineLvl w:val="2"/>
    </w:pPr>
    <w:rPr>
      <w:i/>
      <w:color w:val="44546A" w:themeColor="text2"/>
      <w:sz w:val="24"/>
      <w:lang w:val="en-US"/>
    </w:rPr>
  </w:style>
  <w:style w:type="paragraph" w:styleId="Ttulo4">
    <w:name w:val="heading 4"/>
    <w:basedOn w:val="Normal"/>
    <w:next w:val="Normal"/>
    <w:link w:val="Ttulo4Car"/>
    <w:qFormat/>
    <w:rsid w:val="00E05748"/>
    <w:pPr>
      <w:spacing w:before="360" w:after="120"/>
      <w:outlineLvl w:val="3"/>
    </w:pPr>
    <w:rPr>
      <w:rFonts w:cs="Arial"/>
      <w:b/>
      <w:i/>
      <w:color w:val="00476B"/>
      <w:szCs w:val="28"/>
    </w:rPr>
  </w:style>
  <w:style w:type="paragraph" w:styleId="Ttulo5">
    <w:name w:val="heading 5"/>
    <w:basedOn w:val="Normal"/>
    <w:next w:val="Normal"/>
    <w:link w:val="Ttulo5Car"/>
    <w:qFormat/>
    <w:rsid w:val="00E05748"/>
    <w:pPr>
      <w:spacing w:before="360" w:after="120"/>
      <w:outlineLvl w:val="4"/>
    </w:pPr>
    <w:rPr>
      <w:rFonts w:cs="Arial"/>
      <w:b/>
      <w:i/>
      <w:color w:val="919191"/>
      <w:szCs w:val="28"/>
      <w:u w:val="single"/>
    </w:rPr>
  </w:style>
  <w:style w:type="paragraph" w:styleId="Ttulo6">
    <w:name w:val="heading 6"/>
    <w:basedOn w:val="Normal"/>
    <w:next w:val="Normal"/>
    <w:link w:val="Ttulo6Car"/>
    <w:qFormat/>
    <w:rsid w:val="00E05748"/>
    <w:pPr>
      <w:spacing w:before="360" w:after="120"/>
      <w:outlineLvl w:val="5"/>
    </w:pPr>
    <w:rPr>
      <w:rFonts w:cs="Arial"/>
      <w:i/>
      <w:color w:val="919191"/>
      <w:szCs w:val="28"/>
    </w:rPr>
  </w:style>
  <w:style w:type="paragraph" w:styleId="Ttulo7">
    <w:name w:val="heading 7"/>
    <w:basedOn w:val="Normal"/>
    <w:next w:val="Normal"/>
    <w:link w:val="Ttulo7Car"/>
    <w:qFormat/>
    <w:rsid w:val="00E156FB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link w:val="Ttulo8Car"/>
    <w:qFormat/>
    <w:rsid w:val="00E156FB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link w:val="Ttulo9Car"/>
    <w:qFormat/>
    <w:rsid w:val="00E05748"/>
    <w:pPr>
      <w:numPr>
        <w:ilvl w:val="8"/>
        <w:numId w:val="2"/>
      </w:numPr>
      <w:spacing w:before="240" w:after="60"/>
      <w:outlineLvl w:val="8"/>
    </w:pPr>
    <w:rPr>
      <w:rFonts w:cs="Arial"/>
      <w:i/>
      <w:color w:val="622181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locked/>
    <w:rsid w:val="00F3264D"/>
    <w:rPr>
      <w:rFonts w:ascii="Arial" w:hAnsi="Arial" w:cs="Arial"/>
      <w:b/>
      <w:color w:val="FFFFFF"/>
      <w:sz w:val="36"/>
      <w:szCs w:val="24"/>
      <w:shd w:val="clear" w:color="auto" w:fill="00476B"/>
      <w:lang w:eastAsia="es-ES"/>
    </w:rPr>
  </w:style>
  <w:style w:type="character" w:customStyle="1" w:styleId="Ttulo2Car">
    <w:name w:val="Título 2 Car"/>
    <w:link w:val="Ttulo2"/>
    <w:locked/>
    <w:rsid w:val="008B2734"/>
    <w:rPr>
      <w:rFonts w:ascii="Arial" w:hAnsi="Arial" w:cs="Arial"/>
      <w:b/>
      <w:color w:val="F56600"/>
      <w:sz w:val="28"/>
      <w:szCs w:val="24"/>
      <w:lang w:eastAsia="es-ES"/>
    </w:rPr>
  </w:style>
  <w:style w:type="character" w:customStyle="1" w:styleId="Ttulo3Car">
    <w:name w:val="Título 3 Car"/>
    <w:link w:val="Ttulo3"/>
    <w:locked/>
    <w:rsid w:val="00791D68"/>
    <w:rPr>
      <w:rFonts w:ascii="Arial" w:hAnsi="Arial" w:cs="Arial"/>
      <w:b/>
      <w:i/>
      <w:color w:val="44546A" w:themeColor="text2"/>
      <w:sz w:val="24"/>
      <w:szCs w:val="24"/>
      <w:lang w:val="en-US" w:eastAsia="es-ES"/>
    </w:rPr>
  </w:style>
  <w:style w:type="character" w:customStyle="1" w:styleId="Ttulo4Car">
    <w:name w:val="Título 4 Car"/>
    <w:link w:val="Ttulo4"/>
    <w:locked/>
    <w:rsid w:val="00FB05F5"/>
    <w:rPr>
      <w:rFonts w:ascii="Arial" w:hAnsi="Arial" w:cs="Arial"/>
      <w:b/>
      <w:i/>
      <w:color w:val="00476B"/>
      <w:sz w:val="24"/>
      <w:szCs w:val="28"/>
      <w:lang w:eastAsia="es-ES"/>
    </w:rPr>
  </w:style>
  <w:style w:type="character" w:customStyle="1" w:styleId="Ttulo5Car">
    <w:name w:val="Título 5 Car"/>
    <w:link w:val="Ttulo5"/>
    <w:locked/>
    <w:rsid w:val="00FB05F5"/>
    <w:rPr>
      <w:rFonts w:ascii="Arial" w:hAnsi="Arial" w:cs="Arial"/>
      <w:b/>
      <w:i/>
      <w:color w:val="919191"/>
      <w:sz w:val="24"/>
      <w:szCs w:val="28"/>
      <w:u w:val="single"/>
      <w:lang w:eastAsia="es-ES"/>
    </w:rPr>
  </w:style>
  <w:style w:type="character" w:customStyle="1" w:styleId="Ttulo6Car">
    <w:name w:val="Título 6 Car"/>
    <w:link w:val="Ttulo6"/>
    <w:locked/>
    <w:rsid w:val="00FB05F5"/>
    <w:rPr>
      <w:rFonts w:ascii="Arial" w:hAnsi="Arial" w:cs="Arial"/>
      <w:i/>
      <w:color w:val="919191"/>
      <w:sz w:val="24"/>
      <w:szCs w:val="28"/>
      <w:lang w:eastAsia="es-ES"/>
    </w:rPr>
  </w:style>
  <w:style w:type="character" w:customStyle="1" w:styleId="Ttulo7Car">
    <w:name w:val="Título 7 Car"/>
    <w:link w:val="Ttulo7"/>
    <w:locked/>
    <w:rsid w:val="0000031C"/>
    <w:rPr>
      <w:sz w:val="24"/>
      <w:szCs w:val="24"/>
      <w:lang w:eastAsia="es-ES"/>
    </w:rPr>
  </w:style>
  <w:style w:type="character" w:customStyle="1" w:styleId="Ttulo8Car">
    <w:name w:val="Título 8 Car"/>
    <w:link w:val="Ttulo8"/>
    <w:locked/>
    <w:rsid w:val="0000031C"/>
    <w:rPr>
      <w:i/>
      <w:iCs/>
      <w:sz w:val="24"/>
      <w:szCs w:val="24"/>
      <w:lang w:eastAsia="es-ES"/>
    </w:rPr>
  </w:style>
  <w:style w:type="character" w:customStyle="1" w:styleId="Ttulo9Car">
    <w:name w:val="Título 9 Car"/>
    <w:link w:val="Ttulo9"/>
    <w:locked/>
    <w:rsid w:val="00E05748"/>
    <w:rPr>
      <w:rFonts w:ascii="Arial" w:hAnsi="Arial" w:cs="Arial"/>
      <w:i/>
      <w:color w:val="622181"/>
      <w:sz w:val="24"/>
      <w:szCs w:val="22"/>
      <w:lang w:eastAsia="es-ES"/>
    </w:rPr>
  </w:style>
  <w:style w:type="paragraph" w:styleId="ndice2">
    <w:name w:val="index 2"/>
    <w:basedOn w:val="Normal"/>
    <w:next w:val="Normal"/>
    <w:autoRedefine/>
    <w:semiHidden/>
    <w:rsid w:val="00E6125C"/>
    <w:pPr>
      <w:ind w:left="480" w:hanging="240"/>
    </w:pPr>
  </w:style>
  <w:style w:type="paragraph" w:styleId="ndice1">
    <w:name w:val="index 1"/>
    <w:basedOn w:val="Normal"/>
    <w:next w:val="Normal"/>
    <w:autoRedefine/>
    <w:uiPriority w:val="99"/>
    <w:semiHidden/>
    <w:rsid w:val="00E156FB"/>
    <w:pPr>
      <w:ind w:left="240" w:hanging="240"/>
    </w:pPr>
  </w:style>
  <w:style w:type="paragraph" w:styleId="ndice3">
    <w:name w:val="index 3"/>
    <w:basedOn w:val="Normal"/>
    <w:next w:val="Normal"/>
    <w:autoRedefine/>
    <w:semiHidden/>
    <w:rsid w:val="00E6125C"/>
    <w:pPr>
      <w:ind w:left="720" w:hanging="240"/>
    </w:pPr>
  </w:style>
  <w:style w:type="paragraph" w:styleId="Encabezado">
    <w:name w:val="header"/>
    <w:basedOn w:val="Normal"/>
    <w:link w:val="EncabezadoCar"/>
    <w:rsid w:val="00E156F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semiHidden/>
    <w:locked/>
    <w:rsid w:val="0000031C"/>
    <w:rPr>
      <w:rFonts w:ascii="Arial" w:hAnsi="Arial" w:cs="Times New Roman"/>
      <w:sz w:val="24"/>
      <w:szCs w:val="24"/>
    </w:rPr>
  </w:style>
  <w:style w:type="paragraph" w:styleId="Piedepgina">
    <w:name w:val="footer"/>
    <w:basedOn w:val="Normal"/>
    <w:link w:val="PiedepginaCar"/>
    <w:autoRedefine/>
    <w:rsid w:val="00F31D0B"/>
    <w:pPr>
      <w:tabs>
        <w:tab w:val="right" w:pos="8400"/>
      </w:tabs>
      <w:jc w:val="center"/>
    </w:pPr>
    <w:rPr>
      <w:rFonts w:ascii="Arial Narrow" w:hAnsi="Arial Narrow"/>
      <w:iCs/>
      <w:noProof/>
      <w:sz w:val="18"/>
      <w:szCs w:val="18"/>
    </w:rPr>
  </w:style>
  <w:style w:type="character" w:customStyle="1" w:styleId="PiedepginaCar">
    <w:name w:val="Pie de página Car"/>
    <w:link w:val="Piedepgina"/>
    <w:locked/>
    <w:rsid w:val="00F31D0B"/>
    <w:rPr>
      <w:rFonts w:ascii="Arial Narrow" w:hAnsi="Arial Narrow"/>
      <w:iCs/>
      <w:noProof/>
      <w:sz w:val="18"/>
      <w:szCs w:val="18"/>
    </w:rPr>
  </w:style>
  <w:style w:type="paragraph" w:styleId="Textonotapie">
    <w:name w:val="footnote text"/>
    <w:basedOn w:val="Normal"/>
    <w:link w:val="TextonotapieCar"/>
    <w:semiHidden/>
    <w:rsid w:val="00E156FB"/>
    <w:rPr>
      <w:sz w:val="20"/>
      <w:szCs w:val="20"/>
    </w:rPr>
  </w:style>
  <w:style w:type="character" w:customStyle="1" w:styleId="TextonotapieCar">
    <w:name w:val="Texto nota pie Car"/>
    <w:link w:val="Textonotapie"/>
    <w:semiHidden/>
    <w:locked/>
    <w:rsid w:val="0000031C"/>
    <w:rPr>
      <w:rFonts w:ascii="Arial" w:hAnsi="Arial" w:cs="Times New Roman"/>
      <w:sz w:val="20"/>
      <w:szCs w:val="20"/>
    </w:rPr>
  </w:style>
  <w:style w:type="character" w:styleId="Hipervnculo">
    <w:name w:val="Hyperlink"/>
    <w:uiPriority w:val="99"/>
    <w:rsid w:val="00E156FB"/>
    <w:rPr>
      <w:rFonts w:cs="Times New Roman"/>
      <w:color w:val="0000FF"/>
      <w:u w:val="single"/>
    </w:rPr>
  </w:style>
  <w:style w:type="character" w:styleId="nfasis">
    <w:name w:val="Emphasis"/>
    <w:rsid w:val="00E6125C"/>
    <w:rPr>
      <w:rFonts w:cs="Times New Roman"/>
      <w:i/>
      <w:iCs/>
    </w:rPr>
  </w:style>
  <w:style w:type="paragraph" w:styleId="Textoindependiente">
    <w:name w:val="Body Text"/>
    <w:basedOn w:val="Normal"/>
    <w:link w:val="TextoindependienteCar"/>
    <w:rsid w:val="00E6125C"/>
    <w:rPr>
      <w:caps/>
      <w:color w:val="FF0000"/>
      <w:sz w:val="32"/>
    </w:rPr>
  </w:style>
  <w:style w:type="character" w:customStyle="1" w:styleId="TextoindependienteCar">
    <w:name w:val="Texto independiente Car"/>
    <w:link w:val="Textoindependiente"/>
    <w:semiHidden/>
    <w:locked/>
    <w:rsid w:val="0000031C"/>
    <w:rPr>
      <w:rFonts w:ascii="Arial" w:hAnsi="Arial" w:cs="Times New Roman"/>
      <w:sz w:val="24"/>
      <w:szCs w:val="24"/>
    </w:rPr>
  </w:style>
  <w:style w:type="paragraph" w:styleId="Cierre">
    <w:name w:val="Closing"/>
    <w:basedOn w:val="Normal"/>
    <w:link w:val="CierreCar"/>
    <w:rsid w:val="00E6125C"/>
    <w:pPr>
      <w:ind w:left="4252"/>
    </w:pPr>
  </w:style>
  <w:style w:type="character" w:customStyle="1" w:styleId="CierreCar">
    <w:name w:val="Cierre Car"/>
    <w:link w:val="Cierre"/>
    <w:semiHidden/>
    <w:locked/>
    <w:rsid w:val="0000031C"/>
    <w:rPr>
      <w:rFonts w:ascii="Arial" w:hAnsi="Arial" w:cs="Times New Roman"/>
      <w:sz w:val="24"/>
      <w:szCs w:val="24"/>
    </w:rPr>
  </w:style>
  <w:style w:type="paragraph" w:styleId="Continuarlista">
    <w:name w:val="List Continue"/>
    <w:basedOn w:val="Normal"/>
    <w:rsid w:val="00E6125C"/>
    <w:pPr>
      <w:spacing w:after="120"/>
      <w:ind w:left="283"/>
    </w:pPr>
  </w:style>
  <w:style w:type="paragraph" w:styleId="Continuarlista3">
    <w:name w:val="List Continue 3"/>
    <w:basedOn w:val="Normal"/>
    <w:rsid w:val="00E6125C"/>
    <w:pPr>
      <w:spacing w:after="120"/>
      <w:ind w:left="849"/>
    </w:pPr>
  </w:style>
  <w:style w:type="paragraph" w:styleId="Continuarlista4">
    <w:name w:val="List Continue 4"/>
    <w:basedOn w:val="Normal"/>
    <w:rsid w:val="00E6125C"/>
    <w:pPr>
      <w:spacing w:after="120"/>
      <w:ind w:left="1132"/>
    </w:pPr>
  </w:style>
  <w:style w:type="paragraph" w:styleId="Continuarlista5">
    <w:name w:val="List Continue 5"/>
    <w:basedOn w:val="Normal"/>
    <w:rsid w:val="00E6125C"/>
    <w:pPr>
      <w:spacing w:after="120"/>
      <w:ind w:left="1415"/>
    </w:pPr>
  </w:style>
  <w:style w:type="paragraph" w:styleId="DireccinHTML">
    <w:name w:val="HTML Address"/>
    <w:basedOn w:val="Normal"/>
    <w:link w:val="DireccinHTMLCar"/>
    <w:rsid w:val="00E6125C"/>
    <w:rPr>
      <w:i/>
      <w:iCs/>
    </w:rPr>
  </w:style>
  <w:style w:type="character" w:customStyle="1" w:styleId="DireccinHTMLCar">
    <w:name w:val="Dirección HTML Car"/>
    <w:link w:val="DireccinHTML"/>
    <w:semiHidden/>
    <w:locked/>
    <w:rsid w:val="0000031C"/>
    <w:rPr>
      <w:rFonts w:ascii="Arial" w:hAnsi="Arial" w:cs="Times New Roman"/>
      <w:i/>
      <w:iCs/>
      <w:sz w:val="24"/>
      <w:szCs w:val="24"/>
    </w:rPr>
  </w:style>
  <w:style w:type="paragraph" w:styleId="Direccinsobre">
    <w:name w:val="envelope address"/>
    <w:basedOn w:val="Normal"/>
    <w:rsid w:val="00E6125C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rsid w:val="00E6125C"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link w:val="EncabezadodemensajeCar"/>
    <w:rsid w:val="00E6125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EncabezadodemensajeCar">
    <w:name w:val="Encabezado de mensaje Car"/>
    <w:link w:val="Encabezadodemensaje"/>
    <w:semiHidden/>
    <w:locked/>
    <w:rsid w:val="0000031C"/>
    <w:rPr>
      <w:rFonts w:ascii="Cambria" w:hAnsi="Cambria" w:cs="Times New Roman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rsid w:val="00E6125C"/>
  </w:style>
  <w:style w:type="character" w:customStyle="1" w:styleId="EncabezadodenotaCar">
    <w:name w:val="Encabezado de nota Car"/>
    <w:link w:val="Encabezadodenota"/>
    <w:semiHidden/>
    <w:locked/>
    <w:rsid w:val="0000031C"/>
    <w:rPr>
      <w:rFonts w:ascii="Arial" w:hAnsi="Arial" w:cs="Times New Roman"/>
      <w:sz w:val="24"/>
      <w:szCs w:val="24"/>
    </w:rPr>
  </w:style>
  <w:style w:type="paragraph" w:styleId="Descripcin">
    <w:name w:val="caption"/>
    <w:aliases w:val="EPTISA_Epigrafe_Tabla"/>
    <w:basedOn w:val="Normal"/>
    <w:next w:val="Normal"/>
    <w:qFormat/>
    <w:rsid w:val="00BC7D40"/>
    <w:pPr>
      <w:spacing w:before="120" w:after="120"/>
      <w:jc w:val="center"/>
    </w:pPr>
    <w:rPr>
      <w:b/>
      <w:bCs/>
      <w:sz w:val="20"/>
      <w:szCs w:val="20"/>
    </w:rPr>
  </w:style>
  <w:style w:type="paragraph" w:styleId="Fecha">
    <w:name w:val="Date"/>
    <w:basedOn w:val="Normal"/>
    <w:next w:val="Normal"/>
    <w:link w:val="FechaCar"/>
    <w:rsid w:val="00E6125C"/>
  </w:style>
  <w:style w:type="character" w:customStyle="1" w:styleId="FechaCar">
    <w:name w:val="Fecha Car"/>
    <w:link w:val="Fecha"/>
    <w:semiHidden/>
    <w:locked/>
    <w:rsid w:val="0000031C"/>
    <w:rPr>
      <w:rFonts w:ascii="Arial" w:hAnsi="Arial" w:cs="Times New Roman"/>
      <w:sz w:val="24"/>
      <w:szCs w:val="24"/>
    </w:rPr>
  </w:style>
  <w:style w:type="paragraph" w:styleId="Firma">
    <w:name w:val="Signature"/>
    <w:basedOn w:val="Normal"/>
    <w:link w:val="FirmaCar"/>
    <w:rsid w:val="00E6125C"/>
    <w:pPr>
      <w:ind w:left="4252"/>
    </w:pPr>
  </w:style>
  <w:style w:type="character" w:customStyle="1" w:styleId="FirmaCar">
    <w:name w:val="Firma Car"/>
    <w:link w:val="Firma"/>
    <w:semiHidden/>
    <w:locked/>
    <w:rsid w:val="0000031C"/>
    <w:rPr>
      <w:rFonts w:ascii="Arial" w:hAnsi="Arial" w:cs="Times New Roman"/>
      <w:sz w:val="24"/>
      <w:szCs w:val="24"/>
    </w:rPr>
  </w:style>
  <w:style w:type="paragraph" w:styleId="Firmadecorreoelectrnico">
    <w:name w:val="E-mail Signature"/>
    <w:basedOn w:val="Normal"/>
    <w:link w:val="FirmadecorreoelectrnicoCar"/>
    <w:rsid w:val="00E6125C"/>
  </w:style>
  <w:style w:type="character" w:customStyle="1" w:styleId="FirmadecorreoelectrnicoCar">
    <w:name w:val="Firma de correo electrónico Car"/>
    <w:link w:val="Firmadecorreoelectrnico"/>
    <w:semiHidden/>
    <w:locked/>
    <w:rsid w:val="0000031C"/>
    <w:rPr>
      <w:rFonts w:ascii="Arial" w:hAnsi="Arial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rsid w:val="00E6125C"/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semiHidden/>
    <w:locked/>
    <w:rsid w:val="0000031C"/>
    <w:rPr>
      <w:rFonts w:ascii="Courier New" w:hAnsi="Courier New" w:cs="Courier New"/>
      <w:sz w:val="20"/>
      <w:szCs w:val="20"/>
    </w:rPr>
  </w:style>
  <w:style w:type="paragraph" w:styleId="ndice4">
    <w:name w:val="index 4"/>
    <w:basedOn w:val="Normal"/>
    <w:next w:val="Normal"/>
    <w:autoRedefine/>
    <w:semiHidden/>
    <w:rsid w:val="00E6125C"/>
    <w:pPr>
      <w:ind w:left="880" w:hanging="220"/>
    </w:pPr>
  </w:style>
  <w:style w:type="paragraph" w:styleId="ndice5">
    <w:name w:val="index 5"/>
    <w:basedOn w:val="Normal"/>
    <w:next w:val="Normal"/>
    <w:autoRedefine/>
    <w:semiHidden/>
    <w:rsid w:val="00E6125C"/>
    <w:pPr>
      <w:ind w:left="1100" w:hanging="220"/>
    </w:pPr>
  </w:style>
  <w:style w:type="paragraph" w:styleId="ndice6">
    <w:name w:val="index 6"/>
    <w:basedOn w:val="Normal"/>
    <w:next w:val="Normal"/>
    <w:autoRedefine/>
    <w:semiHidden/>
    <w:rsid w:val="00E6125C"/>
    <w:pPr>
      <w:ind w:left="1320" w:hanging="220"/>
    </w:pPr>
  </w:style>
  <w:style w:type="paragraph" w:styleId="ndice7">
    <w:name w:val="index 7"/>
    <w:basedOn w:val="Normal"/>
    <w:next w:val="Normal"/>
    <w:autoRedefine/>
    <w:semiHidden/>
    <w:rsid w:val="00E6125C"/>
    <w:pPr>
      <w:ind w:left="1540" w:hanging="220"/>
    </w:pPr>
  </w:style>
  <w:style w:type="paragraph" w:styleId="ndice8">
    <w:name w:val="index 8"/>
    <w:basedOn w:val="Normal"/>
    <w:next w:val="Normal"/>
    <w:autoRedefine/>
    <w:semiHidden/>
    <w:rsid w:val="00E6125C"/>
    <w:pPr>
      <w:ind w:left="1760" w:hanging="220"/>
    </w:pPr>
  </w:style>
  <w:style w:type="paragraph" w:styleId="ndice9">
    <w:name w:val="index 9"/>
    <w:basedOn w:val="Normal"/>
    <w:next w:val="Normal"/>
    <w:autoRedefine/>
    <w:semiHidden/>
    <w:rsid w:val="00E6125C"/>
    <w:pPr>
      <w:ind w:left="1980" w:hanging="220"/>
    </w:pPr>
  </w:style>
  <w:style w:type="paragraph" w:styleId="Lista">
    <w:name w:val="List"/>
    <w:basedOn w:val="Normal"/>
    <w:rsid w:val="00E6125C"/>
    <w:pPr>
      <w:ind w:left="283" w:hanging="283"/>
    </w:pPr>
  </w:style>
  <w:style w:type="paragraph" w:styleId="Lista2">
    <w:name w:val="List 2"/>
    <w:basedOn w:val="Normal"/>
    <w:rsid w:val="00E6125C"/>
    <w:pPr>
      <w:ind w:left="566" w:hanging="283"/>
    </w:pPr>
  </w:style>
  <w:style w:type="paragraph" w:styleId="Lista3">
    <w:name w:val="List 3"/>
    <w:basedOn w:val="Normal"/>
    <w:rsid w:val="00E6125C"/>
    <w:pPr>
      <w:ind w:left="849" w:hanging="283"/>
    </w:pPr>
  </w:style>
  <w:style w:type="paragraph" w:styleId="Lista4">
    <w:name w:val="List 4"/>
    <w:basedOn w:val="Normal"/>
    <w:rsid w:val="00E6125C"/>
    <w:pPr>
      <w:ind w:left="1132" w:hanging="283"/>
    </w:pPr>
  </w:style>
  <w:style w:type="paragraph" w:styleId="Lista5">
    <w:name w:val="List 5"/>
    <w:basedOn w:val="Normal"/>
    <w:rsid w:val="00E6125C"/>
    <w:pPr>
      <w:ind w:left="1415" w:hanging="283"/>
    </w:pPr>
  </w:style>
  <w:style w:type="paragraph" w:styleId="Listaconnmeros">
    <w:name w:val="List Number"/>
    <w:basedOn w:val="Normal"/>
    <w:rsid w:val="00E156FB"/>
    <w:pPr>
      <w:numPr>
        <w:numId w:val="1"/>
      </w:numPr>
    </w:pPr>
  </w:style>
  <w:style w:type="paragraph" w:styleId="Listaconnmeros2">
    <w:name w:val="List Number 2"/>
    <w:basedOn w:val="Normal"/>
    <w:rsid w:val="00E156FB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rsid w:val="00E156FB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rsid w:val="00E156FB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rsid w:val="00E156FB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rsid w:val="00E156FB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rsid w:val="00E156FB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rsid w:val="00E156FB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rsid w:val="00E156FB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rsid w:val="00E156FB"/>
    <w:pPr>
      <w:tabs>
        <w:tab w:val="num" w:pos="1492"/>
      </w:tabs>
      <w:ind w:left="1492" w:hanging="360"/>
    </w:pPr>
  </w:style>
  <w:style w:type="paragraph" w:styleId="Mapadeldocumento">
    <w:name w:val="Document Map"/>
    <w:basedOn w:val="Normal"/>
    <w:link w:val="MapadeldocumentoCar"/>
    <w:semiHidden/>
    <w:rsid w:val="00E6125C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semiHidden/>
    <w:locked/>
    <w:rsid w:val="0000031C"/>
    <w:rPr>
      <w:rFonts w:cs="Times New Roman"/>
      <w:sz w:val="2"/>
    </w:rPr>
  </w:style>
  <w:style w:type="paragraph" w:styleId="Remitedesobre">
    <w:name w:val="envelope return"/>
    <w:basedOn w:val="Normal"/>
    <w:rsid w:val="00E6125C"/>
    <w:rPr>
      <w:rFonts w:cs="Arial"/>
      <w:sz w:val="20"/>
      <w:szCs w:val="20"/>
    </w:rPr>
  </w:style>
  <w:style w:type="paragraph" w:styleId="Saludo">
    <w:name w:val="Salutation"/>
    <w:basedOn w:val="Normal"/>
    <w:next w:val="Normal"/>
    <w:link w:val="SaludoCar"/>
    <w:rsid w:val="00E6125C"/>
  </w:style>
  <w:style w:type="character" w:customStyle="1" w:styleId="SaludoCar">
    <w:name w:val="Saludo Car"/>
    <w:link w:val="Saludo"/>
    <w:semiHidden/>
    <w:locked/>
    <w:rsid w:val="0000031C"/>
    <w:rPr>
      <w:rFonts w:ascii="Arial" w:hAnsi="Arial" w:cs="Times New Roman"/>
      <w:sz w:val="24"/>
      <w:szCs w:val="24"/>
    </w:rPr>
  </w:style>
  <w:style w:type="paragraph" w:styleId="Sangra2detindependiente">
    <w:name w:val="Body Text Indent 2"/>
    <w:basedOn w:val="Normal"/>
    <w:link w:val="Sangra2detindependienteCar"/>
    <w:rsid w:val="00E156FB"/>
    <w:pPr>
      <w:spacing w:before="120" w:after="120" w:line="360" w:lineRule="auto"/>
      <w:ind w:firstLine="709"/>
    </w:pPr>
    <w:rPr>
      <w:rFonts w:ascii="Times New Roman" w:hAnsi="Times New Roman"/>
      <w:color w:val="000000"/>
      <w:szCs w:val="20"/>
      <w:lang w:val="es-ES_tradnl"/>
    </w:rPr>
  </w:style>
  <w:style w:type="character" w:customStyle="1" w:styleId="Sangra2detindependienteCar">
    <w:name w:val="Sangría 2 de t. independiente Car"/>
    <w:link w:val="Sangra2detindependiente"/>
    <w:semiHidden/>
    <w:locked/>
    <w:rsid w:val="0000031C"/>
    <w:rPr>
      <w:rFonts w:ascii="Arial" w:hAnsi="Arial" w:cs="Times New Roman"/>
      <w:sz w:val="24"/>
      <w:szCs w:val="24"/>
    </w:rPr>
  </w:style>
  <w:style w:type="paragraph" w:styleId="Sangra3detindependiente">
    <w:name w:val="Body Text Indent 3"/>
    <w:basedOn w:val="Normal"/>
    <w:link w:val="Sangra3detindependienteCar"/>
    <w:rsid w:val="00E156F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semiHidden/>
    <w:locked/>
    <w:rsid w:val="0000031C"/>
    <w:rPr>
      <w:rFonts w:ascii="Arial" w:hAnsi="Arial" w:cs="Times New Roman"/>
      <w:sz w:val="16"/>
      <w:szCs w:val="16"/>
    </w:rPr>
  </w:style>
  <w:style w:type="paragraph" w:styleId="Sangradetextonormal">
    <w:name w:val="Body Text Indent"/>
    <w:basedOn w:val="Normal"/>
    <w:link w:val="SangradetextonormalCar"/>
    <w:rsid w:val="00E156FB"/>
    <w:pPr>
      <w:spacing w:after="240" w:line="360" w:lineRule="auto"/>
      <w:ind w:firstLine="709"/>
    </w:pPr>
    <w:rPr>
      <w:rFonts w:ascii="Times New Roman" w:hAnsi="Times New Roman"/>
      <w:szCs w:val="20"/>
      <w:lang w:val="es-ES_tradnl"/>
    </w:rPr>
  </w:style>
  <w:style w:type="character" w:customStyle="1" w:styleId="SangradetextonormalCar">
    <w:name w:val="Sangría de texto normal Car"/>
    <w:link w:val="Sangradetextonormal"/>
    <w:semiHidden/>
    <w:locked/>
    <w:rsid w:val="0000031C"/>
    <w:rPr>
      <w:rFonts w:ascii="Arial" w:hAnsi="Arial" w:cs="Times New Roman"/>
      <w:sz w:val="24"/>
      <w:szCs w:val="24"/>
    </w:rPr>
  </w:style>
  <w:style w:type="paragraph" w:styleId="Sangranormal">
    <w:name w:val="Normal Indent"/>
    <w:basedOn w:val="Normal"/>
    <w:rsid w:val="00E6125C"/>
    <w:pPr>
      <w:ind w:left="708"/>
    </w:pPr>
  </w:style>
  <w:style w:type="paragraph" w:styleId="Subttulo">
    <w:name w:val="Subtitle"/>
    <w:basedOn w:val="Normal"/>
    <w:link w:val="SubttuloCar"/>
    <w:qFormat/>
    <w:rsid w:val="00E156FB"/>
    <w:pPr>
      <w:spacing w:after="60"/>
      <w:jc w:val="center"/>
      <w:outlineLvl w:val="1"/>
    </w:pPr>
    <w:rPr>
      <w:rFonts w:cs="Arial"/>
    </w:rPr>
  </w:style>
  <w:style w:type="character" w:customStyle="1" w:styleId="SubttuloCar">
    <w:name w:val="Subtítulo Car"/>
    <w:link w:val="Subttulo"/>
    <w:locked/>
    <w:rsid w:val="0000031C"/>
    <w:rPr>
      <w:rFonts w:ascii="Cambria" w:hAnsi="Cambria" w:cs="Times New Roman"/>
      <w:sz w:val="24"/>
      <w:szCs w:val="24"/>
    </w:rPr>
  </w:style>
  <w:style w:type="paragraph" w:styleId="Tabladeilustraciones">
    <w:name w:val="table of figures"/>
    <w:basedOn w:val="Normal"/>
    <w:next w:val="Normal"/>
    <w:uiPriority w:val="99"/>
    <w:rsid w:val="00E156FB"/>
    <w:pPr>
      <w:ind w:left="440" w:hanging="440"/>
    </w:pPr>
  </w:style>
  <w:style w:type="paragraph" w:styleId="TDC1">
    <w:name w:val="toc 1"/>
    <w:basedOn w:val="EPTISANormal"/>
    <w:next w:val="Normal"/>
    <w:uiPriority w:val="39"/>
    <w:rsid w:val="00E156FB"/>
    <w:pPr>
      <w:spacing w:before="120" w:after="0" w:line="240" w:lineRule="auto"/>
      <w:jc w:val="left"/>
    </w:pPr>
    <w:rPr>
      <w:rFonts w:ascii="Calibri" w:hAnsi="Calibri" w:cs="Calibri"/>
      <w:b/>
      <w:bCs/>
      <w:i/>
      <w:iCs/>
    </w:rPr>
  </w:style>
  <w:style w:type="paragraph" w:styleId="TDC2">
    <w:name w:val="toc 2"/>
    <w:basedOn w:val="EPTISANormal"/>
    <w:next w:val="Normal"/>
    <w:uiPriority w:val="39"/>
    <w:rsid w:val="00E156FB"/>
    <w:pPr>
      <w:spacing w:before="120" w:after="0" w:line="240" w:lineRule="auto"/>
      <w:ind w:left="220"/>
      <w:jc w:val="left"/>
    </w:pPr>
    <w:rPr>
      <w:rFonts w:ascii="Calibri" w:hAnsi="Calibri" w:cs="Calibri"/>
      <w:b/>
      <w:bCs/>
      <w:sz w:val="22"/>
      <w:szCs w:val="22"/>
    </w:rPr>
  </w:style>
  <w:style w:type="paragraph" w:styleId="TDC3">
    <w:name w:val="toc 3"/>
    <w:basedOn w:val="EPTISANormal"/>
    <w:next w:val="Normal"/>
    <w:uiPriority w:val="39"/>
    <w:rsid w:val="00E156FB"/>
    <w:pPr>
      <w:spacing w:after="0" w:line="240" w:lineRule="auto"/>
      <w:ind w:left="440"/>
      <w:jc w:val="left"/>
    </w:pPr>
    <w:rPr>
      <w:rFonts w:ascii="Calibri" w:hAnsi="Calibri" w:cs="Calibri"/>
      <w:sz w:val="20"/>
      <w:szCs w:val="20"/>
    </w:rPr>
  </w:style>
  <w:style w:type="paragraph" w:styleId="TDC4">
    <w:name w:val="toc 4"/>
    <w:basedOn w:val="EPTISANormal"/>
    <w:next w:val="Normal"/>
    <w:rsid w:val="00E156FB"/>
    <w:pPr>
      <w:spacing w:after="0" w:line="240" w:lineRule="auto"/>
      <w:ind w:left="660"/>
      <w:jc w:val="left"/>
    </w:pPr>
    <w:rPr>
      <w:rFonts w:ascii="Calibri" w:hAnsi="Calibri" w:cs="Calibri"/>
      <w:sz w:val="20"/>
      <w:szCs w:val="20"/>
    </w:rPr>
  </w:style>
  <w:style w:type="paragraph" w:styleId="TDC5">
    <w:name w:val="toc 5"/>
    <w:basedOn w:val="TDC4"/>
    <w:next w:val="Normal"/>
    <w:rsid w:val="00E156FB"/>
    <w:pPr>
      <w:ind w:left="880"/>
    </w:pPr>
  </w:style>
  <w:style w:type="paragraph" w:styleId="TDC6">
    <w:name w:val="toc 6"/>
    <w:basedOn w:val="Normal"/>
    <w:next w:val="Normal"/>
    <w:autoRedefine/>
    <w:semiHidden/>
    <w:rsid w:val="00E156FB"/>
    <w:pPr>
      <w:ind w:left="1100"/>
    </w:pPr>
    <w:rPr>
      <w:rFonts w:ascii="Calibri" w:hAnsi="Calibri" w:cs="Calibri"/>
      <w:sz w:val="20"/>
      <w:szCs w:val="20"/>
    </w:rPr>
  </w:style>
  <w:style w:type="paragraph" w:styleId="TDC7">
    <w:name w:val="toc 7"/>
    <w:basedOn w:val="Normal"/>
    <w:next w:val="Normal"/>
    <w:semiHidden/>
    <w:rsid w:val="00E6125C"/>
    <w:pPr>
      <w:ind w:left="1320"/>
    </w:pPr>
    <w:rPr>
      <w:rFonts w:ascii="Calibri" w:hAnsi="Calibri" w:cs="Calibri"/>
      <w:sz w:val="20"/>
      <w:szCs w:val="20"/>
    </w:rPr>
  </w:style>
  <w:style w:type="paragraph" w:styleId="TDC8">
    <w:name w:val="toc 8"/>
    <w:basedOn w:val="Normal"/>
    <w:next w:val="Normal"/>
    <w:semiHidden/>
    <w:rsid w:val="00E6125C"/>
    <w:pPr>
      <w:ind w:left="1540"/>
    </w:pPr>
    <w:rPr>
      <w:rFonts w:ascii="Calibri" w:hAnsi="Calibri" w:cs="Calibri"/>
      <w:sz w:val="20"/>
      <w:szCs w:val="20"/>
    </w:rPr>
  </w:style>
  <w:style w:type="paragraph" w:styleId="TDC9">
    <w:name w:val="toc 9"/>
    <w:basedOn w:val="Normal"/>
    <w:next w:val="Normal"/>
    <w:semiHidden/>
    <w:rsid w:val="00E6125C"/>
    <w:pPr>
      <w:ind w:left="1760"/>
    </w:pPr>
    <w:rPr>
      <w:rFonts w:ascii="Calibri" w:hAnsi="Calibri" w:cs="Calibri"/>
      <w:sz w:val="20"/>
      <w:szCs w:val="20"/>
    </w:rPr>
  </w:style>
  <w:style w:type="paragraph" w:styleId="Textocomentario">
    <w:name w:val="annotation text"/>
    <w:basedOn w:val="Normal"/>
    <w:link w:val="TextocomentarioCar"/>
    <w:semiHidden/>
    <w:rsid w:val="00E156FB"/>
    <w:rPr>
      <w:sz w:val="20"/>
      <w:szCs w:val="20"/>
    </w:rPr>
  </w:style>
  <w:style w:type="character" w:customStyle="1" w:styleId="TextocomentarioCar">
    <w:name w:val="Texto comentario Car"/>
    <w:link w:val="Textocomentario"/>
    <w:semiHidden/>
    <w:locked/>
    <w:rsid w:val="0000031C"/>
    <w:rPr>
      <w:rFonts w:ascii="Arial" w:hAnsi="Arial" w:cs="Times New Roman"/>
      <w:sz w:val="20"/>
      <w:szCs w:val="20"/>
    </w:rPr>
  </w:style>
  <w:style w:type="paragraph" w:styleId="Textoconsangra">
    <w:name w:val="table of authorities"/>
    <w:basedOn w:val="Normal"/>
    <w:next w:val="Normal"/>
    <w:semiHidden/>
    <w:rsid w:val="00E6125C"/>
    <w:pPr>
      <w:ind w:left="220" w:hanging="220"/>
    </w:pPr>
  </w:style>
  <w:style w:type="paragraph" w:styleId="Textodebloque">
    <w:name w:val="Block Text"/>
    <w:basedOn w:val="Normal"/>
    <w:rsid w:val="00E6125C"/>
    <w:pPr>
      <w:spacing w:after="120"/>
      <w:ind w:left="1440" w:right="1440"/>
    </w:pPr>
  </w:style>
  <w:style w:type="paragraph" w:styleId="Textoindependiente2">
    <w:name w:val="Body Text 2"/>
    <w:basedOn w:val="Normal"/>
    <w:link w:val="Textoindependiente2Car"/>
    <w:rsid w:val="00E6125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semiHidden/>
    <w:locked/>
    <w:rsid w:val="0000031C"/>
    <w:rPr>
      <w:rFonts w:ascii="Arial" w:hAnsi="Arial" w:cs="Times New Roman"/>
      <w:sz w:val="24"/>
      <w:szCs w:val="24"/>
    </w:rPr>
  </w:style>
  <w:style w:type="paragraph" w:styleId="Textoindependiente3">
    <w:name w:val="Body Text 3"/>
    <w:basedOn w:val="Normal"/>
    <w:link w:val="Textoindependiente3Car"/>
    <w:rsid w:val="00E156F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semiHidden/>
    <w:locked/>
    <w:rsid w:val="0000031C"/>
    <w:rPr>
      <w:rFonts w:ascii="Arial" w:hAnsi="Arial" w:cs="Times New Roman"/>
      <w:sz w:val="16"/>
      <w:szCs w:val="16"/>
    </w:rPr>
  </w:style>
  <w:style w:type="paragraph" w:styleId="Textomacro">
    <w:name w:val="macro"/>
    <w:link w:val="TextomacroCar"/>
    <w:semiHidden/>
    <w:rsid w:val="00E612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s-ES"/>
    </w:rPr>
  </w:style>
  <w:style w:type="character" w:customStyle="1" w:styleId="TextomacroCar">
    <w:name w:val="Texto macro Car"/>
    <w:link w:val="Textomacro"/>
    <w:semiHidden/>
    <w:locked/>
    <w:rsid w:val="0000031C"/>
    <w:rPr>
      <w:rFonts w:ascii="Courier New" w:hAnsi="Courier New" w:cs="Courier New"/>
      <w:lang w:val="es-ES" w:eastAsia="es-ES" w:bidi="ar-SA"/>
    </w:rPr>
  </w:style>
  <w:style w:type="paragraph" w:styleId="Textonotaalfinal">
    <w:name w:val="endnote text"/>
    <w:basedOn w:val="Normal"/>
    <w:link w:val="TextonotaalfinalCar"/>
    <w:semiHidden/>
    <w:rsid w:val="00E156FB"/>
    <w:rPr>
      <w:sz w:val="20"/>
      <w:szCs w:val="20"/>
    </w:rPr>
  </w:style>
  <w:style w:type="character" w:customStyle="1" w:styleId="TextonotaalfinalCar">
    <w:name w:val="Texto nota al final Car"/>
    <w:link w:val="Textonotaalfinal"/>
    <w:semiHidden/>
    <w:locked/>
    <w:rsid w:val="0000031C"/>
    <w:rPr>
      <w:rFonts w:ascii="Arial" w:hAnsi="Arial" w:cs="Times New Roman"/>
      <w:sz w:val="20"/>
      <w:szCs w:val="20"/>
    </w:rPr>
  </w:style>
  <w:style w:type="paragraph" w:styleId="Textosinformato">
    <w:name w:val="Plain Text"/>
    <w:basedOn w:val="Normal"/>
    <w:link w:val="TextosinformatoCar"/>
    <w:rsid w:val="00E156FB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semiHidden/>
    <w:locked/>
    <w:rsid w:val="0000031C"/>
    <w:rPr>
      <w:rFonts w:ascii="Courier New" w:hAnsi="Courier New" w:cs="Courier New"/>
      <w:sz w:val="20"/>
      <w:szCs w:val="20"/>
    </w:rPr>
  </w:style>
  <w:style w:type="paragraph" w:customStyle="1" w:styleId="Ttulo10">
    <w:name w:val="Título1"/>
    <w:basedOn w:val="Normal"/>
    <w:link w:val="TtuloCar"/>
    <w:qFormat/>
    <w:rsid w:val="00E66105"/>
    <w:pPr>
      <w:autoSpaceDE w:val="0"/>
      <w:autoSpaceDN w:val="0"/>
      <w:adjustRightInd w:val="0"/>
      <w:spacing w:before="120" w:after="120" w:line="360" w:lineRule="auto"/>
      <w:jc w:val="center"/>
    </w:pPr>
    <w:rPr>
      <w:rFonts w:cs="Arial"/>
      <w:b/>
      <w:bCs/>
      <w:color w:val="FF6600"/>
      <w:sz w:val="52"/>
      <w:szCs w:val="52"/>
    </w:rPr>
  </w:style>
  <w:style w:type="character" w:customStyle="1" w:styleId="TtuloCar">
    <w:name w:val="Título Car"/>
    <w:link w:val="Ttulo10"/>
    <w:locked/>
    <w:rsid w:val="00E66105"/>
    <w:rPr>
      <w:rFonts w:ascii="Arial" w:hAnsi="Arial" w:cs="Arial"/>
      <w:b/>
      <w:bCs/>
      <w:color w:val="FF6600"/>
      <w:sz w:val="52"/>
      <w:szCs w:val="52"/>
      <w:lang w:eastAsia="es-ES"/>
    </w:rPr>
  </w:style>
  <w:style w:type="paragraph" w:styleId="Ttulodendice">
    <w:name w:val="index heading"/>
    <w:basedOn w:val="Normal"/>
    <w:next w:val="ndice1"/>
    <w:semiHidden/>
    <w:rsid w:val="00E6125C"/>
    <w:rPr>
      <w:rFonts w:cs="Arial"/>
      <w:b/>
      <w:bCs/>
    </w:rPr>
  </w:style>
  <w:style w:type="character" w:styleId="Nmerodepgina">
    <w:name w:val="page number"/>
    <w:rsid w:val="00E156FB"/>
    <w:rPr>
      <w:rFonts w:cs="Times New Roman"/>
    </w:rPr>
  </w:style>
  <w:style w:type="paragraph" w:customStyle="1" w:styleId="EPTISANormal">
    <w:name w:val="EPTISA_Normal"/>
    <w:basedOn w:val="Normal"/>
    <w:link w:val="EPTISANormalCar"/>
    <w:rsid w:val="004D259D"/>
    <w:pPr>
      <w:spacing w:after="120" w:line="360" w:lineRule="auto"/>
    </w:pPr>
    <w:rPr>
      <w:rFonts w:cs="Arial"/>
    </w:rPr>
  </w:style>
  <w:style w:type="paragraph" w:customStyle="1" w:styleId="EPTISATINombreFiguras">
    <w:name w:val="EPTISATI_Nombre_Figuras"/>
    <w:basedOn w:val="Normal"/>
    <w:next w:val="EPTISANormal"/>
    <w:rsid w:val="00E156FB"/>
    <w:pPr>
      <w:numPr>
        <w:numId w:val="4"/>
      </w:numPr>
      <w:spacing w:after="360"/>
      <w:jc w:val="center"/>
    </w:pPr>
    <w:rPr>
      <w:i/>
      <w:sz w:val="18"/>
      <w:lang w:val="es-ES_tradnl"/>
    </w:rPr>
  </w:style>
  <w:style w:type="paragraph" w:customStyle="1" w:styleId="EPTISATITextoTabla">
    <w:name w:val="EPTISATI_Texto_Tabla"/>
    <w:basedOn w:val="EPTISANormal"/>
    <w:rsid w:val="00E156FB"/>
    <w:pPr>
      <w:spacing w:after="0"/>
    </w:pPr>
    <w:rPr>
      <w:sz w:val="20"/>
      <w:lang w:val="es-ES_tradnl"/>
    </w:rPr>
  </w:style>
  <w:style w:type="paragraph" w:customStyle="1" w:styleId="EPTISANivel0">
    <w:name w:val="EPTISA_Nivel_0"/>
    <w:basedOn w:val="Normal"/>
    <w:next w:val="EPTISANormal"/>
    <w:link w:val="EPTISANivel0Car"/>
    <w:rsid w:val="00E05748"/>
    <w:pPr>
      <w:widowControl w:val="0"/>
      <w:shd w:val="clear" w:color="auto" w:fill="F56600"/>
      <w:spacing w:after="240"/>
      <w:contextualSpacing/>
      <w:jc w:val="center"/>
      <w:outlineLvl w:val="0"/>
    </w:pPr>
    <w:rPr>
      <w:rFonts w:cs="Arial"/>
      <w:b/>
      <w:color w:val="FFFFFF"/>
      <w:sz w:val="36"/>
    </w:rPr>
  </w:style>
  <w:style w:type="paragraph" w:customStyle="1" w:styleId="EPTISAEpigrafeFiguras">
    <w:name w:val="EPTISA_Epigrafe_Figuras"/>
    <w:basedOn w:val="Descripcin"/>
    <w:next w:val="EPTISANormal"/>
    <w:rsid w:val="00E156FB"/>
    <w:pPr>
      <w:numPr>
        <w:numId w:val="3"/>
      </w:numPr>
    </w:pPr>
    <w:rPr>
      <w:b w:val="0"/>
      <w:i/>
      <w:noProof/>
    </w:rPr>
  </w:style>
  <w:style w:type="paragraph" w:customStyle="1" w:styleId="EPTISATIEncabezadoTabla">
    <w:name w:val="EPTISATI_Encabezado_Tabla"/>
    <w:basedOn w:val="EPTISATITextoTabla"/>
    <w:next w:val="EPTISATITextoTabla"/>
    <w:rsid w:val="00E156FB"/>
    <w:pPr>
      <w:spacing w:line="240" w:lineRule="auto"/>
      <w:jc w:val="center"/>
    </w:pPr>
    <w:rPr>
      <w:b/>
      <w:bCs/>
      <w:color w:val="FFFFFF"/>
    </w:rPr>
  </w:style>
  <w:style w:type="paragraph" w:customStyle="1" w:styleId="EPTISATIPiePagina">
    <w:name w:val="EPTISATI_Pie_Pagina"/>
    <w:basedOn w:val="Piedepgina"/>
    <w:next w:val="EPTISANormal"/>
    <w:link w:val="EPTISATIPiePaginaCar"/>
    <w:rsid w:val="00E156FB"/>
    <w:rPr>
      <w:rFonts w:ascii="Arial" w:hAnsi="Arial"/>
      <w:szCs w:val="16"/>
    </w:rPr>
  </w:style>
  <w:style w:type="paragraph" w:customStyle="1" w:styleId="Subtitulo">
    <w:name w:val="Subtitulo"/>
    <w:basedOn w:val="Normal"/>
    <w:next w:val="Normal"/>
    <w:rsid w:val="00E156FB"/>
    <w:pPr>
      <w:keepNext/>
      <w:spacing w:after="60" w:line="360" w:lineRule="auto"/>
    </w:pPr>
    <w:rPr>
      <w:b/>
      <w:color w:val="000000"/>
      <w:szCs w:val="20"/>
      <w:lang w:val="es-ES_tradnl"/>
    </w:rPr>
  </w:style>
  <w:style w:type="character" w:styleId="Hipervnculovisitado">
    <w:name w:val="FollowedHyperlink"/>
    <w:rsid w:val="00E156FB"/>
    <w:rPr>
      <w:rFonts w:cs="Times New Roman"/>
      <w:color w:val="800080"/>
      <w:u w:val="single"/>
    </w:rPr>
  </w:style>
  <w:style w:type="paragraph" w:customStyle="1" w:styleId="Lista2Guin">
    <w:name w:val="Lista2_Guión"/>
    <w:basedOn w:val="Normal"/>
    <w:rsid w:val="00E156FB"/>
    <w:pPr>
      <w:widowControl w:val="0"/>
      <w:tabs>
        <w:tab w:val="num" w:pos="720"/>
        <w:tab w:val="num" w:pos="1778"/>
      </w:tabs>
      <w:spacing w:before="120" w:after="120"/>
      <w:ind w:left="1778" w:hanging="360"/>
    </w:pPr>
    <w:rPr>
      <w:szCs w:val="20"/>
      <w:lang w:val="es-ES_tradnl"/>
    </w:rPr>
  </w:style>
  <w:style w:type="paragraph" w:customStyle="1" w:styleId="Cuadro">
    <w:name w:val="Cuadro"/>
    <w:basedOn w:val="Descripcin"/>
    <w:rsid w:val="00E156FB"/>
    <w:pPr>
      <w:framePr w:w="5387" w:h="2586" w:hRule="exact" w:hSpace="142" w:vSpace="142" w:wrap="around" w:vAnchor="page" w:hAnchor="page" w:x="3233" w:y="10224"/>
      <w:widowControl w:val="0"/>
      <w:spacing w:before="0" w:after="0"/>
    </w:pPr>
    <w:rPr>
      <w:b w:val="0"/>
      <w:bCs w:val="0"/>
      <w:sz w:val="24"/>
      <w:lang w:val="es-ES_tradnl"/>
    </w:rPr>
  </w:style>
  <w:style w:type="paragraph" w:customStyle="1" w:styleId="EPTISATIListasNegritaSubrayado">
    <w:name w:val="EPTISATI_Listas + Negrita Subrayado"/>
    <w:basedOn w:val="Normal"/>
    <w:rsid w:val="00E156FB"/>
    <w:pPr>
      <w:numPr>
        <w:numId w:val="5"/>
      </w:numPr>
      <w:spacing w:line="360" w:lineRule="auto"/>
      <w:ind w:left="714" w:hanging="357"/>
    </w:pPr>
  </w:style>
  <w:style w:type="character" w:styleId="Refdecomentario">
    <w:name w:val="annotation reference"/>
    <w:semiHidden/>
    <w:rsid w:val="00E156FB"/>
    <w:rPr>
      <w:rFonts w:cs="Times New Roman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E156FB"/>
    <w:rPr>
      <w:b/>
      <w:bCs/>
    </w:rPr>
  </w:style>
  <w:style w:type="character" w:customStyle="1" w:styleId="AsuntodelcomentarioCar">
    <w:name w:val="Asunto del comentario Car"/>
    <w:link w:val="Asuntodelcomentario"/>
    <w:semiHidden/>
    <w:locked/>
    <w:rsid w:val="0000031C"/>
    <w:rPr>
      <w:rFonts w:ascii="Arial" w:hAnsi="Arial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semiHidden/>
    <w:rsid w:val="00E156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semiHidden/>
    <w:locked/>
    <w:rsid w:val="0000031C"/>
    <w:rPr>
      <w:rFonts w:cs="Times New Roman"/>
      <w:sz w:val="2"/>
    </w:rPr>
  </w:style>
  <w:style w:type="character" w:styleId="Refdenotaalfinal">
    <w:name w:val="endnote reference"/>
    <w:semiHidden/>
    <w:rsid w:val="00E156FB"/>
    <w:rPr>
      <w:rFonts w:cs="Times New Roman"/>
      <w:vertAlign w:val="superscript"/>
    </w:rPr>
  </w:style>
  <w:style w:type="paragraph" w:customStyle="1" w:styleId="Estilo24ptCentradoInterlineado15lneas">
    <w:name w:val="Estilo 24 pt Centrado Interlineado:  15 líneas"/>
    <w:basedOn w:val="Normal"/>
    <w:rsid w:val="00E156FB"/>
    <w:pPr>
      <w:spacing w:line="360" w:lineRule="auto"/>
      <w:jc w:val="center"/>
    </w:pPr>
    <w:rPr>
      <w:rFonts w:ascii="Arial Narrow" w:hAnsi="Arial Narrow"/>
      <w:sz w:val="48"/>
      <w:szCs w:val="20"/>
    </w:rPr>
  </w:style>
  <w:style w:type="paragraph" w:customStyle="1" w:styleId="EPTISATIAnexoNivel1">
    <w:name w:val="EPTISATI_Anexo_Nivel1"/>
    <w:basedOn w:val="Normal"/>
    <w:rsid w:val="00E05748"/>
    <w:pPr>
      <w:pageBreakBefore/>
      <w:widowControl w:val="0"/>
      <w:shd w:val="clear" w:color="auto" w:fill="00476B"/>
      <w:spacing w:after="240"/>
      <w:contextualSpacing/>
      <w:jc w:val="center"/>
      <w:outlineLvl w:val="0"/>
    </w:pPr>
    <w:rPr>
      <w:rFonts w:cs="Arial"/>
      <w:b/>
      <w:color w:val="FFFFFF"/>
      <w:sz w:val="36"/>
      <w:lang w:val="es-ES_tradnl"/>
    </w:rPr>
  </w:style>
  <w:style w:type="paragraph" w:customStyle="1" w:styleId="EPTISATIAnexoNivel2">
    <w:name w:val="EPTISATI_Anexo_Nivel2"/>
    <w:basedOn w:val="Normal"/>
    <w:next w:val="EPTISANormal"/>
    <w:rsid w:val="00E05748"/>
    <w:pPr>
      <w:numPr>
        <w:numId w:val="7"/>
      </w:numPr>
      <w:pBdr>
        <w:bottom w:val="single" w:sz="4" w:space="1" w:color="F56600"/>
      </w:pBdr>
      <w:tabs>
        <w:tab w:val="clear" w:pos="360"/>
        <w:tab w:val="num" w:pos="926"/>
      </w:tabs>
      <w:spacing w:before="240" w:after="240"/>
      <w:outlineLvl w:val="1"/>
    </w:pPr>
    <w:rPr>
      <w:rFonts w:cs="Arial"/>
      <w:b/>
      <w:color w:val="F56600"/>
      <w:sz w:val="28"/>
    </w:rPr>
  </w:style>
  <w:style w:type="paragraph" w:customStyle="1" w:styleId="EstiloCentradoInterlineado15lneas">
    <w:name w:val="Estilo Centrado Interlineado:  15 líneas"/>
    <w:basedOn w:val="EPTISANormal"/>
    <w:link w:val="EstiloCentradoInterlineado15lneasCar"/>
    <w:rsid w:val="00E156FB"/>
    <w:pPr>
      <w:jc w:val="center"/>
    </w:pPr>
    <w:rPr>
      <w:sz w:val="28"/>
      <w:szCs w:val="20"/>
    </w:rPr>
  </w:style>
  <w:style w:type="paragraph" w:customStyle="1" w:styleId="EstiloCentrado2Interlineado15lneas1">
    <w:name w:val="Estilo Centrado2 Interlineado:  15 líneas1"/>
    <w:basedOn w:val="Normal"/>
    <w:rsid w:val="00E156FB"/>
    <w:pPr>
      <w:spacing w:line="360" w:lineRule="auto"/>
      <w:jc w:val="center"/>
    </w:pPr>
    <w:rPr>
      <w:rFonts w:ascii="Arial Narrow" w:hAnsi="Arial Narrow"/>
      <w:sz w:val="32"/>
      <w:szCs w:val="20"/>
    </w:rPr>
  </w:style>
  <w:style w:type="character" w:customStyle="1" w:styleId="EPTISANormalCar">
    <w:name w:val="EPTISA_Normal Car"/>
    <w:link w:val="EPTISANormal"/>
    <w:locked/>
    <w:rsid w:val="004D259D"/>
    <w:rPr>
      <w:rFonts w:ascii="Arial" w:hAnsi="Arial" w:cs="Arial"/>
      <w:sz w:val="24"/>
      <w:szCs w:val="24"/>
    </w:rPr>
  </w:style>
  <w:style w:type="character" w:customStyle="1" w:styleId="EstiloCentradoInterlineado15lneasCar">
    <w:name w:val="Estilo Centrado Interlineado:  15 líneas Car"/>
    <w:basedOn w:val="EPTISANormalCar"/>
    <w:link w:val="EstiloCentradoInterlineado15lneas"/>
    <w:locked/>
    <w:rsid w:val="00E156FB"/>
    <w:rPr>
      <w:rFonts w:ascii="Arial" w:hAnsi="Arial" w:cs="Arial"/>
      <w:sz w:val="24"/>
      <w:szCs w:val="24"/>
    </w:rPr>
  </w:style>
  <w:style w:type="paragraph" w:customStyle="1" w:styleId="EPTISATIEncabezado">
    <w:name w:val="EPTISATI_Encabezado"/>
    <w:basedOn w:val="EPTISANormal"/>
    <w:rsid w:val="00E156FB"/>
    <w:pPr>
      <w:jc w:val="center"/>
    </w:pPr>
    <w:rPr>
      <w:sz w:val="16"/>
    </w:rPr>
  </w:style>
  <w:style w:type="paragraph" w:customStyle="1" w:styleId="Estilo1">
    <w:name w:val="Estilo1"/>
    <w:basedOn w:val="EPTISATIListasNegritaSubrayado"/>
    <w:next w:val="Normal"/>
    <w:rsid w:val="00E156FB"/>
    <w:rPr>
      <w:lang w:val="es-ES_tradnl"/>
    </w:rPr>
  </w:style>
  <w:style w:type="paragraph" w:customStyle="1" w:styleId="EPTISATIListasNivel2">
    <w:name w:val="EPTISATI_Listas_Nivel2"/>
    <w:basedOn w:val="Normal"/>
    <w:rsid w:val="00E156FB"/>
    <w:pPr>
      <w:numPr>
        <w:numId w:val="8"/>
      </w:numPr>
      <w:spacing w:line="360" w:lineRule="auto"/>
      <w:ind w:left="1071" w:hanging="357"/>
    </w:pPr>
    <w:rPr>
      <w:lang w:val="es-ES_tradnl"/>
    </w:rPr>
  </w:style>
  <w:style w:type="character" w:customStyle="1" w:styleId="EPTISATIPiePaginaCar">
    <w:name w:val="EPTISATI_Pie_Pagina Car"/>
    <w:link w:val="EPTISATIPiePagina"/>
    <w:locked/>
    <w:rsid w:val="005E5388"/>
    <w:rPr>
      <w:rFonts w:ascii="Arial" w:hAnsi="Arial"/>
      <w:iCs/>
      <w:noProof/>
      <w:sz w:val="16"/>
      <w:szCs w:val="16"/>
    </w:rPr>
  </w:style>
  <w:style w:type="table" w:styleId="Tablaconcuadrcula">
    <w:name w:val="Table Grid"/>
    <w:basedOn w:val="Tablanormal"/>
    <w:rsid w:val="00BD6F8F"/>
    <w:rPr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nexos">
    <w:name w:val="Título Anexos"/>
    <w:basedOn w:val="Normal"/>
    <w:rsid w:val="00317ED7"/>
    <w:pPr>
      <w:spacing w:after="200" w:line="276" w:lineRule="auto"/>
      <w:ind w:left="720"/>
      <w:contextualSpacing/>
      <w:jc w:val="center"/>
    </w:pPr>
    <w:rPr>
      <w:b/>
      <w:sz w:val="20"/>
      <w:szCs w:val="22"/>
      <w:lang w:eastAsia="en-US"/>
    </w:rPr>
  </w:style>
  <w:style w:type="paragraph" w:customStyle="1" w:styleId="Prrafodelista1">
    <w:name w:val="Párrafo de lista1"/>
    <w:basedOn w:val="Normal"/>
    <w:rsid w:val="00947E2F"/>
    <w:pPr>
      <w:ind w:left="720"/>
      <w:contextualSpacing/>
    </w:pPr>
  </w:style>
  <w:style w:type="numbering" w:customStyle="1" w:styleId="EstiloPersonalConvietas2">
    <w:name w:val="Estilo Personal Con viñetas 2:"/>
    <w:rsid w:val="00845F73"/>
    <w:pPr>
      <w:numPr>
        <w:numId w:val="9"/>
      </w:numPr>
    </w:pPr>
  </w:style>
  <w:style w:type="numbering" w:customStyle="1" w:styleId="DirectrizPolitica">
    <w:name w:val="DirectrizPolitica"/>
    <w:rsid w:val="00845F73"/>
    <w:pPr>
      <w:numPr>
        <w:numId w:val="10"/>
      </w:numPr>
    </w:pPr>
  </w:style>
  <w:style w:type="paragraph" w:styleId="Revisin">
    <w:name w:val="Revision"/>
    <w:hidden/>
    <w:uiPriority w:val="99"/>
    <w:semiHidden/>
    <w:rsid w:val="006445E6"/>
    <w:rPr>
      <w:rFonts w:ascii="Arial" w:hAnsi="Arial"/>
      <w:sz w:val="22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0756E"/>
    <w:pPr>
      <w:ind w:left="708"/>
    </w:pPr>
  </w:style>
  <w:style w:type="paragraph" w:customStyle="1" w:styleId="ndice">
    <w:name w:val="Índice"/>
    <w:basedOn w:val="EPTISANivel0"/>
    <w:link w:val="ndiceCar"/>
    <w:qFormat/>
    <w:rsid w:val="008F1AF6"/>
    <w:pPr>
      <w:outlineLvl w:val="9"/>
    </w:pPr>
  </w:style>
  <w:style w:type="paragraph" w:styleId="TtuloTDC">
    <w:name w:val="TOC Heading"/>
    <w:basedOn w:val="Ttulo1"/>
    <w:next w:val="Normal"/>
    <w:uiPriority w:val="39"/>
    <w:unhideWhenUsed/>
    <w:qFormat/>
    <w:rsid w:val="00C477C3"/>
    <w:pPr>
      <w:keepLines/>
      <w:spacing w:after="0" w:line="259" w:lineRule="auto"/>
      <w:jc w:val="left"/>
      <w:outlineLvl w:val="9"/>
    </w:pPr>
    <w:rPr>
      <w:rFonts w:ascii="Calibri Light" w:eastAsia="SimSun" w:hAnsi="Calibri Light" w:cs="Times New Roman"/>
      <w:b w:val="0"/>
      <w:bCs/>
      <w:caps/>
      <w:color w:val="2E74B5"/>
      <w:sz w:val="32"/>
      <w:szCs w:val="32"/>
      <w:lang w:eastAsia="zh-CN"/>
    </w:rPr>
  </w:style>
  <w:style w:type="character" w:customStyle="1" w:styleId="EPTISANivel0Car">
    <w:name w:val="EPTISA_Nivel_0 Car"/>
    <w:link w:val="EPTISANivel0"/>
    <w:rsid w:val="00A3486C"/>
    <w:rPr>
      <w:rFonts w:ascii="Arial" w:hAnsi="Arial" w:cs="Arial"/>
      <w:b/>
      <w:color w:val="FFFFFF"/>
      <w:sz w:val="36"/>
      <w:szCs w:val="24"/>
      <w:shd w:val="clear" w:color="auto" w:fill="F56600"/>
    </w:rPr>
  </w:style>
  <w:style w:type="character" w:customStyle="1" w:styleId="ndiceCar">
    <w:name w:val="Índice Car"/>
    <w:link w:val="ndice"/>
    <w:rsid w:val="008F1AF6"/>
    <w:rPr>
      <w:rFonts w:ascii="Arial" w:hAnsi="Arial" w:cs="Arial"/>
      <w:b/>
      <w:color w:val="FFFFFF"/>
      <w:sz w:val="36"/>
      <w:szCs w:val="24"/>
      <w:shd w:val="clear" w:color="auto" w:fill="F56600"/>
      <w:lang w:eastAsia="es-ES"/>
    </w:rPr>
  </w:style>
  <w:style w:type="paragraph" w:customStyle="1" w:styleId="EPTISANivel1ANEXOSORANGE">
    <w:name w:val="EPTISA_Nivel_1_ANEXOS_ORANGE"/>
    <w:basedOn w:val="ndice"/>
    <w:next w:val="EPTISANormal"/>
    <w:qFormat/>
    <w:rsid w:val="005216B0"/>
    <w:pPr>
      <w:outlineLvl w:val="0"/>
    </w:pPr>
  </w:style>
  <w:style w:type="character" w:customStyle="1" w:styleId="EPTISATINivelNormalCar">
    <w:name w:val="EPTISATI_Nivel_Normal Car"/>
    <w:link w:val="EPTISATINivelNormal"/>
    <w:locked/>
    <w:rsid w:val="004C062B"/>
    <w:rPr>
      <w:rFonts w:ascii="Arial" w:hAnsi="Arial" w:cs="Arial"/>
      <w:sz w:val="24"/>
      <w:szCs w:val="24"/>
      <w:lang w:eastAsia="es-ES"/>
    </w:rPr>
  </w:style>
  <w:style w:type="paragraph" w:customStyle="1" w:styleId="EPTISATINivelNormal">
    <w:name w:val="EPTISATI_Nivel_Normal"/>
    <w:basedOn w:val="Normal"/>
    <w:link w:val="EPTISATINivelNormalCar"/>
    <w:rsid w:val="004C062B"/>
    <w:pPr>
      <w:spacing w:after="120" w:line="360" w:lineRule="auto"/>
    </w:pPr>
    <w:rPr>
      <w:rFonts w:cs="Arial"/>
    </w:rPr>
  </w:style>
  <w:style w:type="character" w:customStyle="1" w:styleId="EPTISATINivel1Car">
    <w:name w:val="EPTISATI_Nivel_1 Car"/>
    <w:link w:val="EPTISATINivel1"/>
    <w:locked/>
    <w:rsid w:val="00DD4938"/>
    <w:rPr>
      <w:rFonts w:ascii="Arial" w:hAnsi="Arial" w:cs="Arial"/>
      <w:b/>
      <w:color w:val="FFFFFF"/>
      <w:sz w:val="36"/>
      <w:szCs w:val="24"/>
      <w:shd w:val="clear" w:color="auto" w:fill="00476B"/>
      <w:lang w:eastAsia="es-ES"/>
    </w:rPr>
  </w:style>
  <w:style w:type="paragraph" w:customStyle="1" w:styleId="EPTISATINivel1">
    <w:name w:val="EPTISATI_Nivel_1"/>
    <w:basedOn w:val="Normal"/>
    <w:next w:val="EPTISATINivelNormal"/>
    <w:link w:val="EPTISATINivel1Car"/>
    <w:autoRedefine/>
    <w:qFormat/>
    <w:rsid w:val="00DD4938"/>
    <w:pPr>
      <w:pageBreakBefore/>
      <w:widowControl w:val="0"/>
      <w:numPr>
        <w:numId w:val="11"/>
      </w:numPr>
      <w:shd w:val="clear" w:color="auto" w:fill="00476B"/>
      <w:spacing w:after="240"/>
      <w:contextualSpacing/>
      <w:jc w:val="center"/>
      <w:outlineLvl w:val="0"/>
    </w:pPr>
    <w:rPr>
      <w:rFonts w:cs="Arial"/>
      <w:b/>
      <w:color w:val="FFFFFF"/>
      <w:sz w:val="36"/>
    </w:rPr>
  </w:style>
  <w:style w:type="paragraph" w:customStyle="1" w:styleId="EPTISATINivel2">
    <w:name w:val="EPTISATI_Nivel_2"/>
    <w:basedOn w:val="Normal"/>
    <w:next w:val="EPTISATINivelNormal"/>
    <w:qFormat/>
    <w:rsid w:val="004C062B"/>
    <w:pPr>
      <w:pBdr>
        <w:bottom w:val="single" w:sz="4" w:space="1" w:color="F56600"/>
      </w:pBdr>
      <w:spacing w:before="240" w:after="240"/>
      <w:ind w:left="864" w:hanging="864"/>
      <w:jc w:val="left"/>
    </w:pPr>
    <w:rPr>
      <w:rFonts w:cs="Arial"/>
      <w:b/>
      <w:color w:val="F56600"/>
      <w:sz w:val="28"/>
    </w:rPr>
  </w:style>
  <w:style w:type="paragraph" w:customStyle="1" w:styleId="EPTISATINivel3">
    <w:name w:val="EPTISATI_Nivel_3"/>
    <w:basedOn w:val="Normal"/>
    <w:next w:val="EPTISATINivelNormal"/>
    <w:qFormat/>
    <w:rsid w:val="004C062B"/>
    <w:pPr>
      <w:spacing w:before="360" w:after="120"/>
      <w:ind w:left="1008" w:hanging="1008"/>
      <w:jc w:val="left"/>
    </w:pPr>
    <w:rPr>
      <w:rFonts w:cs="Arial"/>
      <w:b/>
      <w:i/>
      <w:color w:val="00476B"/>
      <w:szCs w:val="28"/>
    </w:rPr>
  </w:style>
  <w:style w:type="paragraph" w:styleId="NormalWeb">
    <w:name w:val="Normal (Web)"/>
    <w:basedOn w:val="Normal"/>
    <w:link w:val="NormalWebCar"/>
    <w:uiPriority w:val="99"/>
    <w:unhideWhenUsed/>
    <w:locked/>
    <w:rsid w:val="00DA4BEF"/>
    <w:pPr>
      <w:spacing w:before="100" w:beforeAutospacing="1" w:after="100" w:afterAutospacing="1"/>
      <w:jc w:val="left"/>
    </w:pPr>
    <w:rPr>
      <w:rFonts w:ascii="Times New Roman" w:hAnsi="Times New Roman"/>
      <w:lang w:eastAsia="zh-CN"/>
    </w:rPr>
  </w:style>
  <w:style w:type="character" w:styleId="Textoennegrita">
    <w:name w:val="Strong"/>
    <w:basedOn w:val="Fuentedeprrafopredeter"/>
    <w:uiPriority w:val="22"/>
    <w:qFormat/>
    <w:locked/>
    <w:rsid w:val="00DA4BEF"/>
    <w:rPr>
      <w:b/>
      <w:bCs/>
    </w:rPr>
  </w:style>
  <w:style w:type="character" w:customStyle="1" w:styleId="rynqvb">
    <w:name w:val="rynqvb"/>
    <w:basedOn w:val="Fuentedeprrafopredeter"/>
    <w:rsid w:val="00A7040D"/>
  </w:style>
  <w:style w:type="paragraph" w:customStyle="1" w:styleId="manual">
    <w:name w:val="manual"/>
    <w:basedOn w:val="NormalWeb"/>
    <w:link w:val="manualCar"/>
    <w:qFormat/>
    <w:rsid w:val="00BF51F5"/>
    <w:pPr>
      <w:spacing w:before="0" w:beforeAutospacing="0" w:after="0" w:afterAutospacing="0" w:line="276" w:lineRule="auto"/>
      <w:jc w:val="both"/>
    </w:pPr>
    <w:rPr>
      <w:rFonts w:ascii="Calibri" w:hAnsi="Calibri" w:cs="Calibri"/>
      <w:color w:val="1E4E79"/>
      <w:sz w:val="28"/>
      <w:szCs w:val="32"/>
      <w:lang w:val="en-GB"/>
    </w:rPr>
  </w:style>
  <w:style w:type="character" w:customStyle="1" w:styleId="manualCar">
    <w:name w:val="manual Car"/>
    <w:basedOn w:val="Fuentedeprrafopredeter"/>
    <w:link w:val="manual"/>
    <w:rsid w:val="00BF51F5"/>
    <w:rPr>
      <w:rFonts w:ascii="Calibri" w:hAnsi="Calibri" w:cs="Calibri"/>
      <w:color w:val="1E4E79"/>
      <w:sz w:val="28"/>
      <w:szCs w:val="32"/>
      <w:lang w:val="en-GB"/>
    </w:rPr>
  </w:style>
  <w:style w:type="character" w:customStyle="1" w:styleId="NormalWebCar">
    <w:name w:val="Normal (Web) Car"/>
    <w:basedOn w:val="Fuentedeprrafopredeter"/>
    <w:link w:val="NormalWeb"/>
    <w:uiPriority w:val="99"/>
    <w:rsid w:val="00657B1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6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8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8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21" Type="http://schemas.openxmlformats.org/officeDocument/2006/relationships/image" Target="media/image9.emf"/><Relationship Id="rId34" Type="http://schemas.openxmlformats.org/officeDocument/2006/relationships/image" Target="media/image22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8.em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10.emf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rll\CONFIG~1\Temp\notes29331C\~797330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5A4858C810CB41850A96903705BDB4" ma:contentTypeVersion="16" ma:contentTypeDescription="Crear nuevo documento." ma:contentTypeScope="" ma:versionID="534c4f7698036272256c5caded01709d">
  <xsd:schema xmlns:xsd="http://www.w3.org/2001/XMLSchema" xmlns:xs="http://www.w3.org/2001/XMLSchema" xmlns:p="http://schemas.microsoft.com/office/2006/metadata/properties" xmlns:ns2="221774c8-22f5-42be-9e2e-745247176a48" xmlns:ns3="562e1cbc-295a-4f30-a7d6-a823e442175f" targetNamespace="http://schemas.microsoft.com/office/2006/metadata/properties" ma:root="true" ma:fieldsID="edd9e8de064694835e4bbd4b54d132d8" ns2:_="" ns3:_="">
    <xsd:import namespace="221774c8-22f5-42be-9e2e-745247176a48"/>
    <xsd:import namespace="562e1cbc-295a-4f30-a7d6-a823e44217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1774c8-22f5-42be-9e2e-745247176a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91fe1d40-27c1-4722-b184-6df98f515d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e1cbc-295a-4f30-a7d6-a823e442175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d5ab38a-c449-438f-86b3-d843e287d7ad}" ma:internalName="TaxCatchAll" ma:showField="CatchAllData" ma:web="562e1cbc-295a-4f30-a7d6-a823e44217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2e1cbc-295a-4f30-a7d6-a823e442175f" xsi:nil="true"/>
    <lcf76f155ced4ddcb4097134ff3c332f xmlns="221774c8-22f5-42be-9e2e-745247176a4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FAE312-3639-4F1D-94FA-44D7B1F0AA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1774c8-22f5-42be-9e2e-745247176a48"/>
    <ds:schemaRef ds:uri="562e1cbc-295a-4f30-a7d6-a823e4421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572EA5-AEAB-4BE6-8F27-D100E32DD45A}">
  <ds:schemaRefs>
    <ds:schemaRef ds:uri="http://schemas.microsoft.com/office/2006/metadata/properties"/>
    <ds:schemaRef ds:uri="http://schemas.microsoft.com/office/infopath/2007/PartnerControls"/>
    <ds:schemaRef ds:uri="562e1cbc-295a-4f30-a7d6-a823e442175f"/>
    <ds:schemaRef ds:uri="221774c8-22f5-42be-9e2e-745247176a48"/>
  </ds:schemaRefs>
</ds:datastoreItem>
</file>

<file path=customXml/itemProps3.xml><?xml version="1.0" encoding="utf-8"?>
<ds:datastoreItem xmlns:ds="http://schemas.openxmlformats.org/officeDocument/2006/customXml" ds:itemID="{FA63B7B0-2C3A-42AD-A223-F519B58726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FFB9A6-CA2C-4A80-9DD0-76421EECE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~7973304.dot</Template>
  <TotalTime>37</TotalTime>
  <Pages>13</Pages>
  <Words>766</Words>
  <Characters>4214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Budget</vt:lpstr>
      <vt:lpstr>Budget</vt:lpstr>
    </vt:vector>
  </TitlesOfParts>
  <Company>EPTISA</Company>
  <LinksUpToDate>false</LinksUpToDate>
  <CharactersWithSpaces>4971</CharactersWithSpaces>
  <SharedDoc>false</SharedDoc>
  <HLinks>
    <vt:vector size="108" baseType="variant">
      <vt:variant>
        <vt:i4>4784311</vt:i4>
      </vt:variant>
      <vt:variant>
        <vt:i4>137</vt:i4>
      </vt:variant>
      <vt:variant>
        <vt:i4>0</vt:i4>
      </vt:variant>
      <vt:variant>
        <vt:i4>5</vt:i4>
      </vt:variant>
      <vt:variant>
        <vt:lpwstr>E:\PROYECTOS\108-ebs manuales\01 draft\Plantilla Política y procedimientos.doc</vt:lpwstr>
      </vt:variant>
      <vt:variant>
        <vt:lpwstr>_Toc526760264</vt:lpwstr>
      </vt:variant>
      <vt:variant>
        <vt:i4>4784311</vt:i4>
      </vt:variant>
      <vt:variant>
        <vt:i4>131</vt:i4>
      </vt:variant>
      <vt:variant>
        <vt:i4>0</vt:i4>
      </vt:variant>
      <vt:variant>
        <vt:i4>5</vt:i4>
      </vt:variant>
      <vt:variant>
        <vt:lpwstr>E:\PROYECTOS\108-ebs manuales\01 draft\Plantilla Política y procedimientos.doc</vt:lpwstr>
      </vt:variant>
      <vt:variant>
        <vt:lpwstr>_Toc526760263</vt:lpwstr>
      </vt:variant>
      <vt:variant>
        <vt:i4>1835056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_Toc526514280</vt:lpwstr>
      </vt:variant>
      <vt:variant>
        <vt:i4>1245232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_Toc526514279</vt:lpwstr>
      </vt:variant>
      <vt:variant>
        <vt:i4>1900592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_Toc526940714</vt:lpwstr>
      </vt:variant>
      <vt:variant>
        <vt:i4>1900592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_Toc526940713</vt:lpwstr>
      </vt:variant>
      <vt:variant>
        <vt:i4>1900592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_Toc526940712</vt:lpwstr>
      </vt:variant>
      <vt:variant>
        <vt:i4>1900592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_Toc526940711</vt:lpwstr>
      </vt:variant>
      <vt:variant>
        <vt:i4>1900592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_Toc526940710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_Toc526940709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_Toc526940708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_Toc526940707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_Toc526940706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_Toc526940705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_Toc526940704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_Toc526940703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_Toc526940702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_Toc526940701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Budget</dc:title>
  <dc:subject>Quick Guide</dc:subject>
  <dc:creator>EPTISA</dc:creator>
  <cp:keywords>PMO</cp:keywords>
  <cp:lastModifiedBy>SERGIO FERNANDEZ JIMENEZ</cp:lastModifiedBy>
  <cp:revision>14</cp:revision>
  <cp:lastPrinted>2024-06-24T06:18:00Z</cp:lastPrinted>
  <dcterms:created xsi:type="dcterms:W3CDTF">2024-06-21T11:12:00Z</dcterms:created>
  <dcterms:modified xsi:type="dcterms:W3CDTF">2024-06-24T06:19:00Z</dcterms:modified>
  <cp:category>Uso Público / Public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0x010100AC5A4858C810CB41850A96903705BDB4</vt:lpwstr>
  </property>
</Properties>
</file>